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B4F15" w14:textId="5FBC59F2" w:rsidR="00181D24" w:rsidRDefault="00CD428E" w:rsidP="00FA1501">
      <w:pPr>
        <w:pStyle w:val="Title"/>
      </w:pPr>
      <w:r>
        <w:t>Progress tracking</w:t>
      </w:r>
    </w:p>
    <w:p w14:paraId="10559DCA" w14:textId="57D37A18" w:rsidR="00FA1501" w:rsidRDefault="00FA1501" w:rsidP="00FA1501">
      <w:pPr>
        <w:pStyle w:val="Subtitle"/>
      </w:pPr>
      <w:r>
        <w:t>FA296</w:t>
      </w:r>
    </w:p>
    <w:p w14:paraId="3F931AF6" w14:textId="67AA0945" w:rsidR="00001219" w:rsidRPr="00001219" w:rsidRDefault="00CD428E" w:rsidP="00001219">
      <w:r>
        <w:t xml:space="preserve">This document will detail the method of progress tracking we will be using throughout the project. </w:t>
      </w:r>
    </w:p>
    <w:p w14:paraId="45E8FFFB" w14:textId="09840778" w:rsidR="00001219" w:rsidRDefault="00CD428E" w:rsidP="00CD428E">
      <w:pPr>
        <w:pStyle w:val="Heading1"/>
      </w:pPr>
      <w:r>
        <w:t>How do we track PROGRESS?</w:t>
      </w:r>
    </w:p>
    <w:p w14:paraId="5AEF1AB2" w14:textId="4C2564A9" w:rsidR="007B6D34" w:rsidRDefault="00CD428E" w:rsidP="00CD428E">
      <w:r>
        <w:t>Our main resource for progress tracking will be Trello, an online project management application.</w:t>
      </w:r>
      <w:r w:rsidR="00DC020C">
        <w:t xml:space="preserve"> The work throughout the project will be split into work items (stories) and milestones.</w:t>
      </w:r>
      <w:r w:rsidR="00F75633">
        <w:t xml:space="preserve"> The entire project is broken down into three </w:t>
      </w:r>
      <w:proofErr w:type="gramStart"/>
      <w:r w:rsidR="00F75633">
        <w:t>major</w:t>
      </w:r>
      <w:proofErr w:type="gramEnd"/>
      <w:r w:rsidR="00F75633">
        <w:t xml:space="preserve"> ‘pillars’ (ROS work, image analysis and locating the drone) and each of these pillars will have their own milestones for the group to work towards.</w:t>
      </w:r>
    </w:p>
    <w:p w14:paraId="51938594" w14:textId="46690BD9" w:rsidR="007B6D34" w:rsidRDefault="007B6D34" w:rsidP="00CD428E">
      <w:r>
        <w:rPr>
          <w:b/>
        </w:rPr>
        <w:t xml:space="preserve">Example milestone: </w:t>
      </w:r>
      <w:r>
        <w:t>Get the drone to take off and land successfully.</w:t>
      </w:r>
    </w:p>
    <w:p w14:paraId="555BEE94" w14:textId="491BB12E" w:rsidR="007B6D34" w:rsidRPr="007B6D34" w:rsidRDefault="007B6D34" w:rsidP="00CD428E">
      <w:r>
        <w:rPr>
          <w:b/>
        </w:rPr>
        <w:t xml:space="preserve">Example work item: </w:t>
      </w:r>
      <w:r>
        <w:t>Write a python module to publish messages to queue within ROS.</w:t>
      </w:r>
    </w:p>
    <w:p w14:paraId="16B118D4" w14:textId="0B750104" w:rsidR="009E58C9" w:rsidRDefault="00DC020C" w:rsidP="009E58C9">
      <w:pPr>
        <w:pStyle w:val="Heading2"/>
      </w:pPr>
      <w:r>
        <w:t>Work item</w:t>
      </w:r>
    </w:p>
    <w:p w14:paraId="3557EACF" w14:textId="5B0C8362" w:rsidR="00DC020C" w:rsidRDefault="00DC020C" w:rsidP="00DC020C">
      <w:r>
        <w:t>A work item is an individual unit of work that will contribute towards a milestone. This is the smallest reasonable division of work. After we decide on what a work item contains we will then produce an estimate of how long the work will take, this estimate is then added to Trello. Once a work item is in Trello it is then assigned to one of the group members and will go through four phases:</w:t>
      </w:r>
    </w:p>
    <w:p w14:paraId="0A19338D" w14:textId="42E6D97A" w:rsidR="00DC020C" w:rsidRDefault="00DC020C" w:rsidP="00DC020C">
      <w:pPr>
        <w:pStyle w:val="ListParagraph"/>
        <w:numPr>
          <w:ilvl w:val="0"/>
          <w:numId w:val="5"/>
        </w:numPr>
      </w:pPr>
      <w:r>
        <w:t>Defined: It is clear what needs to be done to complete this item.</w:t>
      </w:r>
    </w:p>
    <w:p w14:paraId="411629F0" w14:textId="662CF9C5" w:rsidR="00DC020C" w:rsidRDefault="00DC020C" w:rsidP="00DC020C">
      <w:pPr>
        <w:pStyle w:val="ListParagraph"/>
        <w:numPr>
          <w:ilvl w:val="0"/>
          <w:numId w:val="5"/>
        </w:numPr>
      </w:pPr>
      <w:r>
        <w:t>In-progress: The item is currently being worked on by a member of team.</w:t>
      </w:r>
    </w:p>
    <w:p w14:paraId="10E6D645" w14:textId="12212317" w:rsidR="00DC020C" w:rsidRDefault="00DC020C" w:rsidP="00DC020C">
      <w:pPr>
        <w:pStyle w:val="ListParagraph"/>
        <w:numPr>
          <w:ilvl w:val="0"/>
          <w:numId w:val="5"/>
        </w:numPr>
      </w:pPr>
      <w:r>
        <w:t>Completed (Under review): The work item has been completed by the team member and needs to be reviewed by another.</w:t>
      </w:r>
    </w:p>
    <w:p w14:paraId="358624F9" w14:textId="37A0AABB" w:rsidR="00DC020C" w:rsidRDefault="00DC020C" w:rsidP="00DC020C">
      <w:pPr>
        <w:pStyle w:val="ListParagraph"/>
        <w:numPr>
          <w:ilvl w:val="0"/>
          <w:numId w:val="5"/>
        </w:numPr>
      </w:pPr>
      <w:r>
        <w:t>Accepted: The work has been approved by a team member and is now finished.</w:t>
      </w:r>
    </w:p>
    <w:p w14:paraId="29C28BE5" w14:textId="0EE248E7" w:rsidR="00F75633" w:rsidRDefault="00F75633" w:rsidP="00F75633">
      <w:r>
        <w:t>The status of each work item will be discussed in our ‘stand-up’ meetings and will be updated by the group member working on it.</w:t>
      </w:r>
    </w:p>
    <w:p w14:paraId="1A137D4B" w14:textId="36C067BA" w:rsidR="00F75633" w:rsidRPr="00CD428E" w:rsidRDefault="00F75633" w:rsidP="00F75633">
      <w:r>
        <w:t xml:space="preserve">Work items will be added to Trello during our sprint planning meetings, and at the end of a sprint the items will be archived </w:t>
      </w:r>
      <w:r w:rsidR="007B6D34">
        <w:t>which will allow us to refer to them later.</w:t>
      </w:r>
    </w:p>
    <w:p w14:paraId="1F2AE885" w14:textId="0F3AB909" w:rsidR="00CC4924" w:rsidRDefault="007B6D34" w:rsidP="007B6D34">
      <w:pPr>
        <w:pStyle w:val="Heading2"/>
      </w:pPr>
      <w:r>
        <w:t>Milestones</w:t>
      </w:r>
    </w:p>
    <w:p w14:paraId="5AD93CCC" w14:textId="30FFB659" w:rsidR="007B6D34" w:rsidRDefault="007B6D34" w:rsidP="007B6D34">
      <w:r>
        <w:t xml:space="preserve">A milestone </w:t>
      </w:r>
      <w:r w:rsidR="00DA5907">
        <w:t xml:space="preserve">is a culmination of work items. In many cases we will not be able to estimate all the individual work items that make up a milestone. This makes tracking them more difficult and means our estimations will be more inconsistent. </w:t>
      </w:r>
    </w:p>
    <w:p w14:paraId="5D032F39" w14:textId="350539F1" w:rsidR="00DA5907" w:rsidRPr="007B6D34" w:rsidRDefault="00DA5907" w:rsidP="007B6D34">
      <w:r>
        <w:t xml:space="preserve">Milestones will be tracked during our </w:t>
      </w:r>
      <w:proofErr w:type="spellStart"/>
      <w:r>
        <w:t>standup</w:t>
      </w:r>
      <w:proofErr w:type="spellEnd"/>
      <w:r>
        <w:t xml:space="preserve"> and retrospective meetings, in which we will decide which work items contribute to which milestones.</w:t>
      </w:r>
      <w:bookmarkStart w:id="0" w:name="_GoBack"/>
      <w:bookmarkEnd w:id="0"/>
    </w:p>
    <w:sectPr w:rsidR="00DA5907" w:rsidRPr="007B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1309"/>
    <w:multiLevelType w:val="hybridMultilevel"/>
    <w:tmpl w:val="657E10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6802"/>
    <w:multiLevelType w:val="hybridMultilevel"/>
    <w:tmpl w:val="DCB82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D3F9B"/>
    <w:multiLevelType w:val="hybridMultilevel"/>
    <w:tmpl w:val="A216D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D3A17"/>
    <w:multiLevelType w:val="hybridMultilevel"/>
    <w:tmpl w:val="A9AE0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9765C"/>
    <w:multiLevelType w:val="hybridMultilevel"/>
    <w:tmpl w:val="04660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E3"/>
    <w:rsid w:val="00001219"/>
    <w:rsid w:val="00136163"/>
    <w:rsid w:val="0015049D"/>
    <w:rsid w:val="00217436"/>
    <w:rsid w:val="00245A2E"/>
    <w:rsid w:val="00293B55"/>
    <w:rsid w:val="002A47A5"/>
    <w:rsid w:val="002D351A"/>
    <w:rsid w:val="0030241A"/>
    <w:rsid w:val="00345928"/>
    <w:rsid w:val="00365E69"/>
    <w:rsid w:val="00377AEC"/>
    <w:rsid w:val="003950BE"/>
    <w:rsid w:val="00447528"/>
    <w:rsid w:val="004B0745"/>
    <w:rsid w:val="004B59C9"/>
    <w:rsid w:val="00513715"/>
    <w:rsid w:val="0057508C"/>
    <w:rsid w:val="00605565"/>
    <w:rsid w:val="00612BE2"/>
    <w:rsid w:val="00633021"/>
    <w:rsid w:val="0066320F"/>
    <w:rsid w:val="006848B1"/>
    <w:rsid w:val="007857DF"/>
    <w:rsid w:val="00797F4A"/>
    <w:rsid w:val="007B6D34"/>
    <w:rsid w:val="00831EEF"/>
    <w:rsid w:val="008C3A55"/>
    <w:rsid w:val="009E58C9"/>
    <w:rsid w:val="00A108CB"/>
    <w:rsid w:val="00A37CD8"/>
    <w:rsid w:val="00A51266"/>
    <w:rsid w:val="00A7195C"/>
    <w:rsid w:val="00A75201"/>
    <w:rsid w:val="00AE11D2"/>
    <w:rsid w:val="00B71791"/>
    <w:rsid w:val="00BA25E2"/>
    <w:rsid w:val="00C213E3"/>
    <w:rsid w:val="00C60385"/>
    <w:rsid w:val="00CC4924"/>
    <w:rsid w:val="00CC7DB5"/>
    <w:rsid w:val="00CD428E"/>
    <w:rsid w:val="00DA5907"/>
    <w:rsid w:val="00DC020C"/>
    <w:rsid w:val="00E070DF"/>
    <w:rsid w:val="00EC2B86"/>
    <w:rsid w:val="00EE51B6"/>
    <w:rsid w:val="00F75633"/>
    <w:rsid w:val="00FA1501"/>
    <w:rsid w:val="00FC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AB88"/>
  <w15:chartTrackingRefBased/>
  <w15:docId w15:val="{84641005-D0ED-47C1-A0D9-11F9304B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565"/>
  </w:style>
  <w:style w:type="paragraph" w:styleId="Heading1">
    <w:name w:val="heading 1"/>
    <w:basedOn w:val="Normal"/>
    <w:next w:val="Normal"/>
    <w:link w:val="Heading1Char"/>
    <w:uiPriority w:val="9"/>
    <w:qFormat/>
    <w:rsid w:val="00605565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565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565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565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565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565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565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5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5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565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565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5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05565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05565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05565"/>
    <w:rPr>
      <w:caps/>
      <w:spacing w:val="15"/>
      <w:shd w:val="clear" w:color="auto" w:fill="DAEFD3" w:themeFill="accent1" w:themeFillTint="33"/>
    </w:rPr>
  </w:style>
  <w:style w:type="paragraph" w:styleId="ListParagraph">
    <w:name w:val="List Paragraph"/>
    <w:basedOn w:val="Normal"/>
    <w:uiPriority w:val="34"/>
    <w:qFormat/>
    <w:rsid w:val="009E58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05565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565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5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5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5565"/>
    <w:rPr>
      <w:b/>
      <w:bCs/>
      <w:color w:val="3E762A" w:themeColor="accent1" w:themeShade="BF"/>
      <w:sz w:val="16"/>
      <w:szCs w:val="16"/>
    </w:rPr>
  </w:style>
  <w:style w:type="character" w:styleId="Strong">
    <w:name w:val="Strong"/>
    <w:uiPriority w:val="22"/>
    <w:qFormat/>
    <w:rsid w:val="00605565"/>
    <w:rPr>
      <w:b/>
      <w:bCs/>
    </w:rPr>
  </w:style>
  <w:style w:type="character" w:styleId="Emphasis">
    <w:name w:val="Emphasis"/>
    <w:uiPriority w:val="20"/>
    <w:qFormat/>
    <w:rsid w:val="00605565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6055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55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55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565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565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605565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605565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605565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605565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6055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55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lay\Downloads\CO600-Template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CO600-Template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</dc:creator>
  <cp:keywords/>
  <dc:description/>
  <cp:lastModifiedBy>Finlay</cp:lastModifiedBy>
  <cp:revision>2</cp:revision>
  <dcterms:created xsi:type="dcterms:W3CDTF">2018-10-03T16:43:00Z</dcterms:created>
  <dcterms:modified xsi:type="dcterms:W3CDTF">2018-10-03T16:43:00Z</dcterms:modified>
</cp:coreProperties>
</file>