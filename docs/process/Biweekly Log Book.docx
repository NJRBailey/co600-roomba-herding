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8647" w14:textId="359EC26C" w:rsidR="00181D24" w:rsidRDefault="00704924" w:rsidP="00FA1501">
      <w:pPr>
        <w:pStyle w:val="Title"/>
      </w:pPr>
      <w:r>
        <w:t>Log Book</w:t>
      </w:r>
      <w:bookmarkStart w:id="0" w:name="_GoBack"/>
      <w:bookmarkEnd w:id="0"/>
    </w:p>
    <w:p w14:paraId="573415FA" w14:textId="77777777" w:rsidR="00FA1501" w:rsidRDefault="00FA1501" w:rsidP="00FA1501">
      <w:pPr>
        <w:pStyle w:val="Subtitle"/>
      </w:pPr>
      <w:r>
        <w:t>NJRB2 | MVS9 | FA296</w:t>
      </w:r>
    </w:p>
    <w:p w14:paraId="043BFCE7" w14:textId="77777777" w:rsidR="00E07F0C" w:rsidRPr="00E07F0C" w:rsidRDefault="00E07F0C" w:rsidP="00E07F0C">
      <w:r>
        <w:t>This document shows our minutes for every meeting with Dan Knox (supervisor).</w:t>
      </w:r>
    </w:p>
    <w:p w14:paraId="0C61DEAC" w14:textId="77777777" w:rsidR="00001219" w:rsidRDefault="00E07F0C" w:rsidP="00001219">
      <w:pPr>
        <w:pStyle w:val="Heading1"/>
      </w:pPr>
      <w:r>
        <w:t>17</w:t>
      </w:r>
      <w:r w:rsidR="003D4668">
        <w:t>/</w:t>
      </w:r>
      <w:r>
        <w:t>09</w:t>
      </w:r>
      <w:r w:rsidR="003D4668">
        <w:t>/18</w:t>
      </w:r>
    </w:p>
    <w:p w14:paraId="21A81B2B" w14:textId="77777777" w:rsidR="009E58C9" w:rsidRDefault="003D4668" w:rsidP="009E58C9">
      <w:pPr>
        <w:pStyle w:val="Heading2"/>
      </w:pPr>
      <w:r>
        <w:t>Attendees</w:t>
      </w:r>
    </w:p>
    <w:p w14:paraId="4926FA51" w14:textId="77777777" w:rsidR="00EC2B86" w:rsidRDefault="003D4668" w:rsidP="00EC2B86">
      <w:r>
        <w:t>Finlay Shepherd, Nicholas Bailey, Marielle Valdez</w:t>
      </w:r>
    </w:p>
    <w:p w14:paraId="775DCA04" w14:textId="77777777" w:rsidR="00E07F0C" w:rsidRDefault="00E07F0C" w:rsidP="00E07F0C">
      <w:pPr>
        <w:pStyle w:val="Heading2"/>
      </w:pPr>
      <w:r>
        <w:t>Goals</w:t>
      </w:r>
    </w:p>
    <w:p w14:paraId="641BFE6D" w14:textId="77777777" w:rsidR="00E07F0C" w:rsidRPr="00E07F0C" w:rsidRDefault="00E07F0C" w:rsidP="00E07F0C">
      <w:pPr>
        <w:numPr>
          <w:ilvl w:val="0"/>
          <w:numId w:val="7"/>
        </w:numPr>
        <w:contextualSpacing/>
      </w:pPr>
      <w:r>
        <w:rPr>
          <w:color w:val="000000"/>
        </w:rPr>
        <w:t>Define project deliverables</w:t>
      </w:r>
    </w:p>
    <w:p w14:paraId="20FC88EC" w14:textId="77777777" w:rsidR="009E58C9" w:rsidRDefault="00E07F0C" w:rsidP="009E58C9">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3D4668" w14:paraId="1BAC7B82" w14:textId="77777777" w:rsidTr="003D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131D79BD" w14:textId="77777777" w:rsidR="003D4668" w:rsidRPr="003D4668" w:rsidRDefault="00E07F0C">
            <w:pPr>
              <w:jc w:val="center"/>
              <w:rPr>
                <w:color w:val="262626"/>
              </w:rPr>
            </w:pPr>
            <w:r>
              <w:rPr>
                <w:color w:val="262626"/>
              </w:rPr>
              <w:t>Topic</w:t>
            </w:r>
          </w:p>
        </w:tc>
        <w:tc>
          <w:tcPr>
            <w:tcW w:w="7410" w:type="dxa"/>
            <w:hideMark/>
          </w:tcPr>
          <w:p w14:paraId="6CD3FD62" w14:textId="77777777" w:rsidR="003D4668" w:rsidRPr="003D4668" w:rsidRDefault="00E07F0C">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E07F0C" w14:paraId="4828A857" w14:textId="77777777" w:rsidTr="00E07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430AFB13" w14:textId="77777777" w:rsidR="00E07F0C" w:rsidRPr="00E07F0C" w:rsidRDefault="00E07F0C" w:rsidP="00E07F0C">
            <w:pPr>
              <w:jc w:val="right"/>
              <w:rPr>
                <w:b w:val="0"/>
                <w:i/>
                <w:color w:val="262626"/>
              </w:rPr>
            </w:pPr>
            <w:r w:rsidRPr="00E07F0C">
              <w:rPr>
                <w:b w:val="0"/>
                <w:i/>
                <w:color w:val="262626"/>
              </w:rPr>
              <w:t>Methodologies</w:t>
            </w:r>
          </w:p>
        </w:tc>
        <w:tc>
          <w:tcPr>
            <w:tcW w:w="7410" w:type="dxa"/>
            <w:tcBorders>
              <w:top w:val="nil"/>
              <w:left w:val="single" w:sz="4" w:space="0" w:color="A6A6A6"/>
              <w:bottom w:val="nil"/>
              <w:right w:val="nil"/>
            </w:tcBorders>
            <w:hideMark/>
          </w:tcPr>
          <w:p w14:paraId="174EE15F" w14:textId="77777777"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Decide on which methodology to use for development, whether agile or TDD, with reasons why</w:t>
            </w:r>
          </w:p>
        </w:tc>
      </w:tr>
      <w:tr w:rsidR="00E07F0C" w14:paraId="2A29D7F9" w14:textId="77777777" w:rsidTr="00E07F0C">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5ACEFF99" w14:textId="77777777" w:rsidR="00E07F0C" w:rsidRPr="00E07F0C" w:rsidRDefault="00E07F0C" w:rsidP="00E07F0C">
            <w:pPr>
              <w:jc w:val="right"/>
              <w:rPr>
                <w:b w:val="0"/>
                <w:i/>
                <w:color w:val="262626"/>
              </w:rPr>
            </w:pPr>
            <w:r w:rsidRPr="00E07F0C">
              <w:rPr>
                <w:b w:val="0"/>
                <w:i/>
                <w:color w:val="262626"/>
              </w:rPr>
              <w:t>Timeframe</w:t>
            </w:r>
          </w:p>
        </w:tc>
        <w:tc>
          <w:tcPr>
            <w:tcW w:w="7410" w:type="dxa"/>
            <w:tcBorders>
              <w:top w:val="nil"/>
              <w:left w:val="single" w:sz="4" w:space="0" w:color="A6A6A6"/>
              <w:bottom w:val="nil"/>
              <w:right w:val="nil"/>
            </w:tcBorders>
            <w:hideMark/>
          </w:tcPr>
          <w:p w14:paraId="5230834C" w14:textId="77777777" w:rsidR="00E07F0C" w:rsidRDefault="00E07F0C" w:rsidP="00E07F0C">
            <w:pPr>
              <w:cnfStyle w:val="000000000000" w:firstRow="0" w:lastRow="0" w:firstColumn="0" w:lastColumn="0" w:oddVBand="0" w:evenVBand="0" w:oddHBand="0" w:evenHBand="0" w:firstRowFirstColumn="0" w:firstRowLastColumn="0" w:lastRowFirstColumn="0" w:lastRowLastColumn="0"/>
              <w:rPr>
                <w:color w:val="262626"/>
              </w:rPr>
            </w:pPr>
            <w:r>
              <w:rPr>
                <w:color w:val="262626"/>
              </w:rPr>
              <w:t>Deadline for project completion is March 2019</w:t>
            </w:r>
          </w:p>
        </w:tc>
      </w:tr>
      <w:tr w:rsidR="00E07F0C" w14:paraId="70C3F360" w14:textId="77777777" w:rsidTr="00E07F0C">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224F2B5F" w14:textId="77777777" w:rsidR="00E07F0C" w:rsidRPr="00E07F0C" w:rsidRDefault="00E07F0C" w:rsidP="00E07F0C">
            <w:pPr>
              <w:jc w:val="right"/>
              <w:rPr>
                <w:b w:val="0"/>
                <w:i/>
                <w:color w:val="262626"/>
              </w:rPr>
            </w:pPr>
            <w:r w:rsidRPr="00E07F0C">
              <w:rPr>
                <w:b w:val="0"/>
                <w:i/>
                <w:color w:val="262626"/>
              </w:rPr>
              <w:t>ROS Framework</w:t>
            </w:r>
          </w:p>
        </w:tc>
        <w:tc>
          <w:tcPr>
            <w:tcW w:w="7410" w:type="dxa"/>
            <w:tcBorders>
              <w:top w:val="nil"/>
              <w:left w:val="single" w:sz="4" w:space="0" w:color="A6A6A6"/>
              <w:bottom w:val="nil"/>
              <w:right w:val="nil"/>
            </w:tcBorders>
            <w:hideMark/>
          </w:tcPr>
          <w:p w14:paraId="523FB307" w14:textId="77777777"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To control the drone, the language Python will be used using the ROS framework</w:t>
            </w:r>
          </w:p>
        </w:tc>
      </w:tr>
    </w:tbl>
    <w:p w14:paraId="285C8FEE" w14:textId="77777777" w:rsidR="003D4668" w:rsidRDefault="003D4668" w:rsidP="003D4668">
      <w:pPr>
        <w:spacing w:before="0" w:after="0"/>
      </w:pPr>
    </w:p>
    <w:p w14:paraId="020A603A" w14:textId="77777777" w:rsidR="00E07F0C" w:rsidRDefault="00E07F0C" w:rsidP="00E07F0C">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E07F0C" w14:paraId="063C50A9"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631A3E7A" w14:textId="77777777" w:rsidR="00E07F0C" w:rsidRPr="003D4668" w:rsidRDefault="00E07F0C" w:rsidP="00FC6977">
            <w:pPr>
              <w:jc w:val="center"/>
              <w:rPr>
                <w:color w:val="262626"/>
              </w:rPr>
            </w:pPr>
            <w:r>
              <w:rPr>
                <w:color w:val="262626"/>
              </w:rPr>
              <w:t>Assignee</w:t>
            </w:r>
          </w:p>
        </w:tc>
        <w:tc>
          <w:tcPr>
            <w:tcW w:w="7410" w:type="dxa"/>
            <w:hideMark/>
          </w:tcPr>
          <w:p w14:paraId="00DBAB03" w14:textId="77777777" w:rsidR="00E07F0C" w:rsidRPr="003D4668" w:rsidRDefault="00E07F0C"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E07F0C" w14:paraId="4F6ED999" w14:textId="77777777" w:rsidTr="00FC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52EF0A35" w14:textId="77777777" w:rsidR="00E07F0C" w:rsidRPr="00E07F0C" w:rsidRDefault="00E07F0C"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14:paraId="37677C0A" w14:textId="77777777" w:rsidR="00E07F0C" w:rsidRP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sidRPr="00E07F0C">
              <w:rPr>
                <w:color w:val="262626"/>
              </w:rPr>
              <w:t>Work through ROS framework tutorial</w:t>
            </w:r>
          </w:p>
          <w:p w14:paraId="180E4BA0" w14:textId="77777777"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Decide on project methodologies</w:t>
            </w:r>
          </w:p>
          <w:p w14:paraId="7777F13E" w14:textId="77777777" w:rsidR="00E07F0C" w:rsidRDefault="00E07F0C" w:rsidP="00E07F0C">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Get </w:t>
            </w:r>
            <w:proofErr w:type="spellStart"/>
            <w:r>
              <w:rPr>
                <w:color w:val="262626"/>
              </w:rPr>
              <w:t>turtlebot</w:t>
            </w:r>
            <w:proofErr w:type="spellEnd"/>
            <w:r>
              <w:rPr>
                <w:color w:val="262626"/>
              </w:rPr>
              <w:t xml:space="preserve"> sim working</w:t>
            </w:r>
          </w:p>
        </w:tc>
      </w:tr>
    </w:tbl>
    <w:p w14:paraId="6A9EA902" w14:textId="77777777" w:rsidR="00E07F0C" w:rsidRDefault="00E07F0C" w:rsidP="00E07F0C">
      <w:pPr>
        <w:spacing w:before="0" w:after="0"/>
      </w:pPr>
    </w:p>
    <w:p w14:paraId="63C6972D" w14:textId="77777777" w:rsidR="00E07F0C" w:rsidRDefault="00E07F0C">
      <w:r>
        <w:br w:type="page"/>
      </w:r>
    </w:p>
    <w:p w14:paraId="54A2974D" w14:textId="77777777" w:rsidR="00E07F0C" w:rsidRDefault="00951743" w:rsidP="00E07F0C">
      <w:pPr>
        <w:pStyle w:val="Heading1"/>
      </w:pPr>
      <w:r>
        <w:lastRenderedPageBreak/>
        <w:t>02</w:t>
      </w:r>
      <w:r w:rsidR="00E07F0C">
        <w:t>/</w:t>
      </w:r>
      <w:r>
        <w:t>10</w:t>
      </w:r>
      <w:r w:rsidR="00E07F0C">
        <w:t>/18</w:t>
      </w:r>
    </w:p>
    <w:p w14:paraId="7C934BC5" w14:textId="77777777" w:rsidR="00E07F0C" w:rsidRDefault="00E07F0C" w:rsidP="00E07F0C">
      <w:pPr>
        <w:pStyle w:val="Heading2"/>
      </w:pPr>
      <w:r>
        <w:t>Attendees</w:t>
      </w:r>
    </w:p>
    <w:p w14:paraId="39CECCDD" w14:textId="77777777" w:rsidR="00E07F0C" w:rsidRDefault="00E07F0C" w:rsidP="00E07F0C">
      <w:r>
        <w:t>Finlay Shepherd, Nicholas Bailey, Marielle Valdez</w:t>
      </w:r>
    </w:p>
    <w:p w14:paraId="4D95FD58" w14:textId="77777777" w:rsidR="00E07F0C" w:rsidRDefault="00E07F0C" w:rsidP="00E07F0C">
      <w:pPr>
        <w:pStyle w:val="Heading2"/>
      </w:pPr>
      <w:r>
        <w:t>Goals</w:t>
      </w:r>
    </w:p>
    <w:p w14:paraId="0E25089E" w14:textId="77777777" w:rsidR="00951743" w:rsidRDefault="00951743" w:rsidP="00951743">
      <w:pPr>
        <w:numPr>
          <w:ilvl w:val="0"/>
          <w:numId w:val="7"/>
        </w:numPr>
        <w:contextualSpacing/>
      </w:pPr>
      <w:r>
        <w:rPr>
          <w:color w:val="000000"/>
        </w:rPr>
        <w:t>Discuss how to define milestones for the project</w:t>
      </w:r>
    </w:p>
    <w:p w14:paraId="3DC83B3D" w14:textId="77777777" w:rsidR="00E07F0C" w:rsidRDefault="00E07F0C" w:rsidP="00E07F0C">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E07F0C" w14:paraId="3C64A312" w14:textId="77777777" w:rsidTr="0095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45956296" w14:textId="77777777" w:rsidR="00E07F0C" w:rsidRPr="003D4668" w:rsidRDefault="00E07F0C" w:rsidP="00FC6977">
            <w:pPr>
              <w:jc w:val="center"/>
              <w:rPr>
                <w:color w:val="262626"/>
              </w:rPr>
            </w:pPr>
            <w:r>
              <w:rPr>
                <w:color w:val="262626"/>
              </w:rPr>
              <w:t>Topic</w:t>
            </w:r>
          </w:p>
        </w:tc>
        <w:tc>
          <w:tcPr>
            <w:tcW w:w="7410" w:type="dxa"/>
            <w:hideMark/>
          </w:tcPr>
          <w:p w14:paraId="0EF3DCA7" w14:textId="77777777" w:rsidR="00E07F0C" w:rsidRPr="003D4668" w:rsidRDefault="00E07F0C"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14:paraId="4B378A02" w14:textId="77777777"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7BD0D06A" w14:textId="77777777" w:rsidR="00951743" w:rsidRPr="00951743" w:rsidRDefault="00951743" w:rsidP="00951743">
            <w:pPr>
              <w:jc w:val="right"/>
              <w:rPr>
                <w:b w:val="0"/>
                <w:i/>
                <w:color w:val="262626"/>
              </w:rPr>
            </w:pPr>
            <w:r w:rsidRPr="00951743">
              <w:rPr>
                <w:b w:val="0"/>
                <w:i/>
                <w:color w:val="262626"/>
              </w:rPr>
              <w:t>Methodologies</w:t>
            </w:r>
          </w:p>
        </w:tc>
        <w:tc>
          <w:tcPr>
            <w:tcW w:w="7410" w:type="dxa"/>
            <w:hideMark/>
          </w:tcPr>
          <w:p w14:paraId="14D85B69"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It is possible to alter the scrum methodology – however will need to note down why we did so, and why it wouldn’t work if we applied it normally. User stories are not applicable, but stories can be created to explain requirements.</w:t>
            </w:r>
          </w:p>
        </w:tc>
      </w:tr>
      <w:tr w:rsidR="00951743" w14:paraId="6F8B8B86" w14:textId="77777777"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2CB657C7" w14:textId="77777777" w:rsidR="00951743" w:rsidRPr="00951743" w:rsidRDefault="00951743" w:rsidP="00951743">
            <w:pPr>
              <w:jc w:val="right"/>
              <w:rPr>
                <w:b w:val="0"/>
                <w:i/>
                <w:color w:val="262626"/>
              </w:rPr>
            </w:pPr>
            <w:r w:rsidRPr="00951743">
              <w:rPr>
                <w:b w:val="0"/>
                <w:i/>
                <w:color w:val="262626"/>
              </w:rPr>
              <w:t>ROS</w:t>
            </w:r>
          </w:p>
        </w:tc>
        <w:tc>
          <w:tcPr>
            <w:tcW w:w="7410" w:type="dxa"/>
            <w:hideMark/>
          </w:tcPr>
          <w:p w14:paraId="6A523A18" w14:textId="77777777"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Will receive guidance to help set up the ROS </w:t>
            </w:r>
            <w:proofErr w:type="gramStart"/>
            <w:r>
              <w:rPr>
                <w:color w:val="262626"/>
              </w:rPr>
              <w:t>framework, but</w:t>
            </w:r>
            <w:proofErr w:type="gramEnd"/>
            <w:r>
              <w:rPr>
                <w:color w:val="262626"/>
              </w:rPr>
              <w:t xml:space="preserve"> will need to reference where we received help from.</w:t>
            </w:r>
          </w:p>
        </w:tc>
      </w:tr>
      <w:tr w:rsidR="00951743" w14:paraId="2C0F8D1F" w14:textId="77777777" w:rsidTr="009517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57748798" w14:textId="77777777" w:rsidR="00951743" w:rsidRPr="00951743" w:rsidRDefault="00951743" w:rsidP="00951743">
            <w:pPr>
              <w:jc w:val="right"/>
              <w:rPr>
                <w:b w:val="0"/>
                <w:i/>
                <w:color w:val="262626"/>
              </w:rPr>
            </w:pPr>
            <w:r w:rsidRPr="00951743">
              <w:rPr>
                <w:b w:val="0"/>
                <w:i/>
                <w:color w:val="262626"/>
              </w:rPr>
              <w:t>Milestones</w:t>
            </w:r>
          </w:p>
        </w:tc>
        <w:tc>
          <w:tcPr>
            <w:tcW w:w="7410" w:type="dxa"/>
            <w:hideMark/>
          </w:tcPr>
          <w:p w14:paraId="2C82AC0F"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Big milestones shouldn’t be set. Instead we should figure out how to get to the output we want. </w:t>
            </w:r>
          </w:p>
        </w:tc>
      </w:tr>
      <w:tr w:rsidR="00951743" w14:paraId="7B9CCFF1" w14:textId="77777777" w:rsidTr="00951743">
        <w:trPr>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6BA5B7A6" w14:textId="77777777" w:rsidR="00951743" w:rsidRPr="00951743" w:rsidRDefault="00951743" w:rsidP="00951743">
            <w:pPr>
              <w:jc w:val="right"/>
              <w:rPr>
                <w:b w:val="0"/>
                <w:i/>
                <w:color w:val="262626"/>
              </w:rPr>
            </w:pPr>
            <w:r w:rsidRPr="00951743">
              <w:rPr>
                <w:b w:val="0"/>
                <w:i/>
                <w:color w:val="262626"/>
              </w:rPr>
              <w:t>Three Main Pillars</w:t>
            </w:r>
          </w:p>
        </w:tc>
        <w:tc>
          <w:tcPr>
            <w:tcW w:w="7410" w:type="dxa"/>
            <w:hideMark/>
          </w:tcPr>
          <w:p w14:paraId="4F834FE4" w14:textId="77777777"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The three main areas of the project are the image analysis, location finding, and the ROS framework. </w:t>
            </w:r>
          </w:p>
        </w:tc>
      </w:tr>
      <w:tr w:rsidR="00951743" w14:paraId="4246AB61" w14:textId="77777777"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49E242E4" w14:textId="77777777" w:rsidR="00951743" w:rsidRPr="00951743" w:rsidRDefault="00951743" w:rsidP="00951743">
            <w:pPr>
              <w:jc w:val="right"/>
              <w:rPr>
                <w:b w:val="0"/>
                <w:i/>
                <w:color w:val="262626"/>
              </w:rPr>
            </w:pPr>
            <w:r w:rsidRPr="00951743">
              <w:rPr>
                <w:b w:val="0"/>
                <w:i/>
                <w:color w:val="262626"/>
              </w:rPr>
              <w:t xml:space="preserve">Simulator vs Drone </w:t>
            </w:r>
          </w:p>
        </w:tc>
        <w:tc>
          <w:tcPr>
            <w:tcW w:w="7410" w:type="dxa"/>
            <w:hideMark/>
          </w:tcPr>
          <w:p w14:paraId="082D05DD"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Some similarities, only difference is the fact that simulators are very limited in terms of the environment (for example, wind). It will also always act in its optimum performance </w:t>
            </w:r>
          </w:p>
        </w:tc>
      </w:tr>
    </w:tbl>
    <w:p w14:paraId="2C2975A4" w14:textId="77777777" w:rsidR="00E07F0C" w:rsidRDefault="00E07F0C" w:rsidP="00E07F0C">
      <w:pPr>
        <w:spacing w:before="0" w:after="0"/>
      </w:pPr>
    </w:p>
    <w:p w14:paraId="4D92E068" w14:textId="77777777" w:rsidR="00E07F0C" w:rsidRDefault="00E07F0C" w:rsidP="00E07F0C">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E07F0C" w14:paraId="41C1E5C6"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16B7C8BB" w14:textId="77777777" w:rsidR="00E07F0C" w:rsidRPr="003D4668" w:rsidRDefault="00E07F0C" w:rsidP="00FC6977">
            <w:pPr>
              <w:jc w:val="center"/>
              <w:rPr>
                <w:color w:val="262626"/>
              </w:rPr>
            </w:pPr>
            <w:r>
              <w:rPr>
                <w:color w:val="262626"/>
              </w:rPr>
              <w:t>Assignee</w:t>
            </w:r>
          </w:p>
        </w:tc>
        <w:tc>
          <w:tcPr>
            <w:tcW w:w="7410" w:type="dxa"/>
            <w:hideMark/>
          </w:tcPr>
          <w:p w14:paraId="239C6455" w14:textId="77777777" w:rsidR="00E07F0C" w:rsidRPr="003D4668" w:rsidRDefault="00E07F0C"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E07F0C" w14:paraId="3CF42186" w14:textId="77777777" w:rsidTr="00FC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4698AF0D" w14:textId="77777777" w:rsidR="00E07F0C" w:rsidRPr="00E07F0C" w:rsidRDefault="00E07F0C"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14:paraId="6A80628E" w14:textId="77777777"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Document our main goals and create stories for them</w:t>
            </w:r>
          </w:p>
          <w:p w14:paraId="5A51E3CF" w14:textId="77777777"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Create diagrams for project structure</w:t>
            </w:r>
          </w:p>
          <w:p w14:paraId="129D7091" w14:textId="77777777" w:rsidR="00E07F0C" w:rsidRP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Split main pillars into objectives</w:t>
            </w:r>
          </w:p>
        </w:tc>
      </w:tr>
    </w:tbl>
    <w:p w14:paraId="7CB6EA04" w14:textId="77777777" w:rsidR="00951743" w:rsidRDefault="00951743" w:rsidP="00E07F0C">
      <w:pPr>
        <w:spacing w:before="0" w:after="0"/>
      </w:pPr>
    </w:p>
    <w:p w14:paraId="103CA194" w14:textId="77777777" w:rsidR="00951743" w:rsidRDefault="00951743" w:rsidP="00951743">
      <w:r>
        <w:br w:type="page"/>
      </w:r>
    </w:p>
    <w:p w14:paraId="010F63A4" w14:textId="77777777" w:rsidR="00951743" w:rsidRDefault="00951743" w:rsidP="00951743">
      <w:pPr>
        <w:pStyle w:val="Heading1"/>
      </w:pPr>
      <w:r>
        <w:lastRenderedPageBreak/>
        <w:t>09/10/18</w:t>
      </w:r>
    </w:p>
    <w:p w14:paraId="466E38E2" w14:textId="77777777" w:rsidR="00951743" w:rsidRDefault="00951743" w:rsidP="00951743">
      <w:pPr>
        <w:pStyle w:val="Heading2"/>
      </w:pPr>
      <w:r>
        <w:t>Attendees</w:t>
      </w:r>
    </w:p>
    <w:p w14:paraId="0D8919B0" w14:textId="77777777" w:rsidR="00951743" w:rsidRDefault="00951743" w:rsidP="00951743">
      <w:r>
        <w:t>Finlay Shepherd, Nicholas Bailey, Marielle Valdez</w:t>
      </w:r>
    </w:p>
    <w:p w14:paraId="5FAB1CDF" w14:textId="77777777" w:rsidR="00951743" w:rsidRDefault="00951743" w:rsidP="00951743">
      <w:pPr>
        <w:pStyle w:val="Heading2"/>
      </w:pPr>
      <w:r>
        <w:t>Goals</w:t>
      </w:r>
    </w:p>
    <w:p w14:paraId="427F9019" w14:textId="77777777" w:rsidR="00951743" w:rsidRDefault="00951743" w:rsidP="00951743">
      <w:pPr>
        <w:numPr>
          <w:ilvl w:val="0"/>
          <w:numId w:val="7"/>
        </w:numPr>
        <w:contextualSpacing/>
      </w:pPr>
      <w:r>
        <w:t>Discuss the location problem as well as limitations</w:t>
      </w:r>
    </w:p>
    <w:p w14:paraId="32C7D6F0" w14:textId="77777777"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14:paraId="7505F78B" w14:textId="77777777" w:rsidTr="0095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378D9672" w14:textId="77777777" w:rsidR="00951743" w:rsidRPr="003D4668" w:rsidRDefault="00951743" w:rsidP="00FC6977">
            <w:pPr>
              <w:jc w:val="center"/>
              <w:rPr>
                <w:color w:val="262626"/>
              </w:rPr>
            </w:pPr>
            <w:r>
              <w:rPr>
                <w:color w:val="262626"/>
              </w:rPr>
              <w:t>Topic</w:t>
            </w:r>
          </w:p>
        </w:tc>
        <w:tc>
          <w:tcPr>
            <w:tcW w:w="7410" w:type="dxa"/>
            <w:hideMark/>
          </w:tcPr>
          <w:p w14:paraId="4DD16469"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14:paraId="3DC34218" w14:textId="77777777"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00F682D1" w14:textId="77777777" w:rsidR="00951743" w:rsidRPr="00951743" w:rsidRDefault="00951743" w:rsidP="00951743">
            <w:pPr>
              <w:jc w:val="right"/>
              <w:rPr>
                <w:b w:val="0"/>
                <w:i/>
                <w:color w:val="262626"/>
              </w:rPr>
            </w:pPr>
            <w:r w:rsidRPr="00951743">
              <w:rPr>
                <w:b w:val="0"/>
                <w:i/>
                <w:color w:val="262626"/>
              </w:rPr>
              <w:t>Trello</w:t>
            </w:r>
          </w:p>
        </w:tc>
        <w:tc>
          <w:tcPr>
            <w:tcW w:w="7410" w:type="dxa"/>
            <w:hideMark/>
          </w:tcPr>
          <w:p w14:paraId="0C052E06"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Held our first sprint planning, which consisted of creating tasks and assigning them to the appropriate person. Within the board includes the difficulty of one task.</w:t>
            </w:r>
          </w:p>
        </w:tc>
      </w:tr>
      <w:tr w:rsidR="00951743" w14:paraId="72F64354" w14:textId="77777777"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06CB749E" w14:textId="77777777" w:rsidR="00951743" w:rsidRPr="00951743" w:rsidRDefault="00951743" w:rsidP="00951743">
            <w:pPr>
              <w:jc w:val="right"/>
              <w:rPr>
                <w:b w:val="0"/>
                <w:i/>
                <w:color w:val="262626"/>
              </w:rPr>
            </w:pPr>
            <w:r w:rsidRPr="00951743">
              <w:rPr>
                <w:b w:val="0"/>
                <w:i/>
                <w:color w:val="262626"/>
              </w:rPr>
              <w:t>ROS</w:t>
            </w:r>
          </w:p>
        </w:tc>
        <w:tc>
          <w:tcPr>
            <w:tcW w:w="7410" w:type="dxa"/>
            <w:hideMark/>
          </w:tcPr>
          <w:p w14:paraId="46457DC2" w14:textId="77777777"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ROS was deployed with flying and landing the drone, however came across a few package problems - the drone doesn’t know </w:t>
            </w:r>
            <w:proofErr w:type="gramStart"/>
            <w:r>
              <w:rPr>
                <w:color w:val="262626"/>
              </w:rPr>
              <w:t>whether or not</w:t>
            </w:r>
            <w:proofErr w:type="gramEnd"/>
            <w:r>
              <w:rPr>
                <w:color w:val="262626"/>
              </w:rPr>
              <w:t xml:space="preserve"> there is an object in front of them.</w:t>
            </w:r>
          </w:p>
        </w:tc>
      </w:tr>
      <w:tr w:rsidR="00951743" w14:paraId="0DE1BD56" w14:textId="77777777" w:rsidTr="009517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6C81F522" w14:textId="77777777" w:rsidR="00951743" w:rsidRPr="00951743" w:rsidRDefault="00951743" w:rsidP="00951743">
            <w:pPr>
              <w:jc w:val="right"/>
              <w:rPr>
                <w:b w:val="0"/>
                <w:i/>
                <w:color w:val="262626"/>
              </w:rPr>
            </w:pPr>
            <w:r w:rsidRPr="00951743">
              <w:rPr>
                <w:b w:val="0"/>
                <w:i/>
                <w:color w:val="262626"/>
              </w:rPr>
              <w:t>Location Problem</w:t>
            </w:r>
          </w:p>
        </w:tc>
        <w:tc>
          <w:tcPr>
            <w:tcW w:w="7410" w:type="dxa"/>
            <w:hideMark/>
          </w:tcPr>
          <w:p w14:paraId="50A610DD"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The drone can be put on a minimum height, therefore can be the same height as the Roomba. Should have a look at using a lighthouse which sends messages to the Roomba saying there is a block in front of it.</w:t>
            </w:r>
          </w:p>
        </w:tc>
      </w:tr>
    </w:tbl>
    <w:p w14:paraId="282957EC" w14:textId="77777777" w:rsidR="00951743" w:rsidRDefault="00951743" w:rsidP="00951743">
      <w:pPr>
        <w:spacing w:before="0" w:after="0"/>
      </w:pPr>
    </w:p>
    <w:p w14:paraId="551EBDBE" w14:textId="77777777"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14:paraId="72941819"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17620708" w14:textId="77777777" w:rsidR="00951743" w:rsidRPr="003D4668" w:rsidRDefault="00951743" w:rsidP="00FC6977">
            <w:pPr>
              <w:jc w:val="center"/>
              <w:rPr>
                <w:color w:val="262626"/>
              </w:rPr>
            </w:pPr>
            <w:r>
              <w:rPr>
                <w:color w:val="262626"/>
              </w:rPr>
              <w:t>Assignee</w:t>
            </w:r>
          </w:p>
        </w:tc>
        <w:tc>
          <w:tcPr>
            <w:tcW w:w="7410" w:type="dxa"/>
            <w:hideMark/>
          </w:tcPr>
          <w:p w14:paraId="26B46BB0"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14:paraId="089EFF49" w14:textId="77777777" w:rsidTr="00FC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366D7D21" w14:textId="77777777" w:rsidR="00951743" w:rsidRPr="00E07F0C" w:rsidRDefault="00951743"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14:paraId="2166332E" w14:textId="77777777"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Continue looking at articles</w:t>
            </w:r>
          </w:p>
          <w:p w14:paraId="68C63D88" w14:textId="77777777" w:rsid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Get the drone controlled using the keyboard</w:t>
            </w:r>
          </w:p>
          <w:p w14:paraId="183371BC" w14:textId="77777777" w:rsidR="00951743" w:rsidRPr="00951743" w:rsidRDefault="00951743" w:rsidP="00951743">
            <w:pPr>
              <w:numPr>
                <w:ilvl w:val="0"/>
                <w:numId w:val="9"/>
              </w:numPr>
              <w:contextualSpacing/>
              <w:cnfStyle w:val="000000100000" w:firstRow="0" w:lastRow="0" w:firstColumn="0" w:lastColumn="0" w:oddVBand="0" w:evenVBand="0" w:oddHBand="1" w:evenHBand="0" w:firstRowFirstColumn="0" w:firstRowLastColumn="0" w:lastRowFirstColumn="0" w:lastRowLastColumn="0"/>
              <w:rPr>
                <w:color w:val="262626"/>
              </w:rPr>
            </w:pPr>
            <w:r>
              <w:rPr>
                <w:color w:val="262626"/>
              </w:rPr>
              <w:t>Send code to Dan for checking before using the actual drone</w:t>
            </w:r>
          </w:p>
        </w:tc>
      </w:tr>
    </w:tbl>
    <w:p w14:paraId="56B439A8" w14:textId="77777777" w:rsidR="00951743" w:rsidRDefault="00951743" w:rsidP="00E07F0C">
      <w:pPr>
        <w:spacing w:before="0" w:after="0"/>
      </w:pPr>
    </w:p>
    <w:p w14:paraId="5B14CD54" w14:textId="77777777" w:rsidR="00951743" w:rsidRDefault="00951743" w:rsidP="00951743">
      <w:r>
        <w:br w:type="page"/>
      </w:r>
    </w:p>
    <w:p w14:paraId="4815ED8D" w14:textId="77777777" w:rsidR="00951743" w:rsidRDefault="00951743" w:rsidP="00951743">
      <w:pPr>
        <w:pStyle w:val="Heading1"/>
      </w:pPr>
      <w:r>
        <w:lastRenderedPageBreak/>
        <w:t>16/10/18</w:t>
      </w:r>
    </w:p>
    <w:p w14:paraId="0C47127E" w14:textId="77777777" w:rsidR="00951743" w:rsidRDefault="00951743" w:rsidP="00951743">
      <w:pPr>
        <w:pStyle w:val="Heading2"/>
      </w:pPr>
      <w:r>
        <w:t>Attendees</w:t>
      </w:r>
    </w:p>
    <w:p w14:paraId="1D9D1E34" w14:textId="77777777" w:rsidR="00951743" w:rsidRDefault="00951743" w:rsidP="00951743">
      <w:r>
        <w:t>Finlay Shepherd, Nicholas Bailey, Marielle Valdez</w:t>
      </w:r>
    </w:p>
    <w:p w14:paraId="2F9C6DBC" w14:textId="77777777" w:rsidR="00951743" w:rsidRDefault="00951743" w:rsidP="00951743">
      <w:pPr>
        <w:pStyle w:val="Heading2"/>
      </w:pPr>
      <w:r>
        <w:t>Goals</w:t>
      </w:r>
    </w:p>
    <w:p w14:paraId="1F2A8BA8" w14:textId="77777777" w:rsidR="00951743" w:rsidRDefault="00951743" w:rsidP="00951743">
      <w:pPr>
        <w:numPr>
          <w:ilvl w:val="0"/>
          <w:numId w:val="7"/>
        </w:numPr>
        <w:contextualSpacing/>
      </w:pPr>
      <w:r>
        <w:t>Get the drone to fly and land</w:t>
      </w:r>
    </w:p>
    <w:p w14:paraId="3E3C7503" w14:textId="77777777"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14:paraId="3AAC9355" w14:textId="77777777" w:rsidTr="0095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3061CAC8" w14:textId="77777777" w:rsidR="00951743" w:rsidRPr="003D4668" w:rsidRDefault="00951743" w:rsidP="00FC6977">
            <w:pPr>
              <w:jc w:val="center"/>
              <w:rPr>
                <w:color w:val="262626"/>
              </w:rPr>
            </w:pPr>
            <w:r>
              <w:rPr>
                <w:color w:val="262626"/>
              </w:rPr>
              <w:t>Topic</w:t>
            </w:r>
          </w:p>
        </w:tc>
        <w:tc>
          <w:tcPr>
            <w:tcW w:w="7410" w:type="dxa"/>
            <w:hideMark/>
          </w:tcPr>
          <w:p w14:paraId="32AD3A91"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14:paraId="001F6846" w14:textId="77777777"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099D08BC" w14:textId="77777777" w:rsidR="00951743" w:rsidRPr="00951743" w:rsidRDefault="00951743">
            <w:pPr>
              <w:jc w:val="right"/>
              <w:rPr>
                <w:b w:val="0"/>
                <w:i/>
                <w:color w:val="262626"/>
              </w:rPr>
            </w:pPr>
            <w:r w:rsidRPr="00951743">
              <w:rPr>
                <w:b w:val="0"/>
                <w:i/>
                <w:color w:val="262626"/>
              </w:rPr>
              <w:t>Finding QR Code with Drone</w:t>
            </w:r>
          </w:p>
        </w:tc>
        <w:tc>
          <w:tcPr>
            <w:tcW w:w="7410" w:type="dxa"/>
            <w:hideMark/>
          </w:tcPr>
          <w:p w14:paraId="6864DA81"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Using the simulation, you can put a tile on the floor and get the drone to look for the tile, and once found, take it away again</w:t>
            </w:r>
          </w:p>
        </w:tc>
      </w:tr>
      <w:tr w:rsidR="00951743" w14:paraId="4BCE71FB" w14:textId="77777777"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4FEFFE00" w14:textId="77777777" w:rsidR="00951743" w:rsidRPr="00951743" w:rsidRDefault="00951743">
            <w:pPr>
              <w:jc w:val="right"/>
              <w:rPr>
                <w:b w:val="0"/>
                <w:i/>
                <w:color w:val="262626"/>
              </w:rPr>
            </w:pPr>
            <w:r w:rsidRPr="00951743">
              <w:rPr>
                <w:b w:val="0"/>
                <w:i/>
                <w:color w:val="262626"/>
              </w:rPr>
              <w:t>Roomba Investigation</w:t>
            </w:r>
          </w:p>
        </w:tc>
        <w:tc>
          <w:tcPr>
            <w:tcW w:w="7410" w:type="dxa"/>
            <w:hideMark/>
          </w:tcPr>
          <w:p w14:paraId="44F02529" w14:textId="77777777"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Let a Roomba roam a massive hall for half an hour and investigate its behaviour, taking notes of the possibilities of where it can go, how often does it turn etc.</w:t>
            </w:r>
          </w:p>
        </w:tc>
      </w:tr>
      <w:tr w:rsidR="00951743" w14:paraId="6365B05A" w14:textId="77777777" w:rsidTr="009517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49F78D17" w14:textId="77777777" w:rsidR="00951743" w:rsidRPr="00951743" w:rsidRDefault="00951743">
            <w:pPr>
              <w:jc w:val="right"/>
              <w:rPr>
                <w:b w:val="0"/>
                <w:i/>
                <w:color w:val="262626"/>
              </w:rPr>
            </w:pPr>
            <w:r w:rsidRPr="00951743">
              <w:rPr>
                <w:b w:val="0"/>
                <w:i/>
                <w:color w:val="262626"/>
              </w:rPr>
              <w:t>Drone</w:t>
            </w:r>
          </w:p>
        </w:tc>
        <w:tc>
          <w:tcPr>
            <w:tcW w:w="7410" w:type="dxa"/>
            <w:hideMark/>
          </w:tcPr>
          <w:p w14:paraId="38EC7C34" w14:textId="77777777" w:rsidR="00951743" w:rsidRDefault="00951743">
            <w:pPr>
              <w:cnfStyle w:val="000000100000" w:firstRow="0" w:lastRow="0" w:firstColumn="0" w:lastColumn="0" w:oddVBand="0" w:evenVBand="0" w:oddHBand="1" w:evenHBand="0" w:firstRowFirstColumn="0" w:firstRowLastColumn="0" w:lastRowFirstColumn="0" w:lastRowLastColumn="0"/>
              <w:rPr>
                <w:color w:val="262626"/>
              </w:rPr>
            </w:pPr>
            <w:r>
              <w:rPr>
                <w:color w:val="262626"/>
              </w:rPr>
              <w:t>Was able to give the drone a try using both the code and the controller via an app on the mobile phone.</w:t>
            </w:r>
          </w:p>
        </w:tc>
      </w:tr>
      <w:tr w:rsidR="00951743" w14:paraId="16DF363E" w14:textId="77777777" w:rsidTr="00951743">
        <w:trPr>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4F2B6840" w14:textId="77777777" w:rsidR="00951743" w:rsidRPr="00951743" w:rsidRDefault="00951743">
            <w:pPr>
              <w:jc w:val="right"/>
              <w:rPr>
                <w:b w:val="0"/>
                <w:i/>
                <w:color w:val="262626"/>
              </w:rPr>
            </w:pPr>
            <w:r w:rsidRPr="00951743">
              <w:rPr>
                <w:b w:val="0"/>
                <w:i/>
                <w:color w:val="262626"/>
              </w:rPr>
              <w:t>Sprint Planning</w:t>
            </w:r>
          </w:p>
        </w:tc>
        <w:tc>
          <w:tcPr>
            <w:tcW w:w="7410" w:type="dxa"/>
            <w:hideMark/>
          </w:tcPr>
          <w:p w14:paraId="4F4B4D3E" w14:textId="77777777" w:rsidR="00951743" w:rsidRDefault="00951743">
            <w:pPr>
              <w:cnfStyle w:val="000000000000" w:firstRow="0" w:lastRow="0" w:firstColumn="0" w:lastColumn="0" w:oddVBand="0" w:evenVBand="0" w:oddHBand="0" w:evenHBand="0" w:firstRowFirstColumn="0" w:firstRowLastColumn="0" w:lastRowFirstColumn="0" w:lastRowLastColumn="0"/>
              <w:rPr>
                <w:color w:val="262626"/>
              </w:rPr>
            </w:pPr>
            <w:r>
              <w:rPr>
                <w:color w:val="262626"/>
              </w:rPr>
              <w:t>Would it be easier to do a sprint every week? Realistically speaking, a sprint every two weeks is best just in case there are more assignments needed to be done</w:t>
            </w:r>
          </w:p>
        </w:tc>
      </w:tr>
    </w:tbl>
    <w:p w14:paraId="0C309F86" w14:textId="77777777" w:rsidR="00951743" w:rsidRDefault="00951743" w:rsidP="00951743">
      <w:pPr>
        <w:spacing w:before="0" w:after="0"/>
      </w:pPr>
    </w:p>
    <w:p w14:paraId="40649798" w14:textId="77777777"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14:paraId="5A4F351D"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6E1879BC" w14:textId="77777777" w:rsidR="00951743" w:rsidRPr="003D4668" w:rsidRDefault="00951743" w:rsidP="00FC6977">
            <w:pPr>
              <w:jc w:val="center"/>
              <w:rPr>
                <w:color w:val="262626"/>
              </w:rPr>
            </w:pPr>
            <w:r>
              <w:rPr>
                <w:color w:val="262626"/>
              </w:rPr>
              <w:t>Assignee</w:t>
            </w:r>
          </w:p>
        </w:tc>
        <w:tc>
          <w:tcPr>
            <w:tcW w:w="7410" w:type="dxa"/>
            <w:hideMark/>
          </w:tcPr>
          <w:p w14:paraId="3C030121"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14:paraId="103B4DEE" w14:textId="77777777" w:rsidTr="0095174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2BB5897B" w14:textId="77777777" w:rsidR="00951743" w:rsidRPr="00E07F0C" w:rsidRDefault="00951743"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14:paraId="6E67F565" w14:textId="77777777" w:rsidR="00951743" w:rsidRDefault="00951743" w:rsidP="0095174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Have a look at trying to get the image analysis onto RO</w:t>
            </w:r>
            <w:r>
              <w:rPr>
                <w:color w:val="262626"/>
              </w:rPr>
              <w:t>S</w:t>
            </w:r>
          </w:p>
          <w:p w14:paraId="253E08FF" w14:textId="77777777" w:rsidR="00951743" w:rsidRDefault="00951743" w:rsidP="0095174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Investigate the behaviour of the Roomba</w:t>
            </w:r>
          </w:p>
          <w:p w14:paraId="57EBE84A" w14:textId="77777777" w:rsidR="00951743" w:rsidRPr="00951743" w:rsidRDefault="00951743" w:rsidP="0095174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sidRPr="00951743">
              <w:rPr>
                <w:color w:val="262626"/>
              </w:rPr>
              <w:t>Bring documentation for next session</w:t>
            </w:r>
          </w:p>
        </w:tc>
      </w:tr>
    </w:tbl>
    <w:p w14:paraId="4E295E47" w14:textId="77777777" w:rsidR="00951743" w:rsidRDefault="00951743" w:rsidP="00E07F0C">
      <w:pPr>
        <w:spacing w:before="0" w:after="0"/>
      </w:pPr>
    </w:p>
    <w:p w14:paraId="2412BA30" w14:textId="77777777" w:rsidR="00951743" w:rsidRDefault="00951743" w:rsidP="00951743">
      <w:r>
        <w:br w:type="page"/>
      </w:r>
    </w:p>
    <w:p w14:paraId="7D7D8898" w14:textId="77777777" w:rsidR="00951743" w:rsidRDefault="00951743" w:rsidP="00951743">
      <w:pPr>
        <w:pStyle w:val="Heading1"/>
      </w:pPr>
      <w:r>
        <w:lastRenderedPageBreak/>
        <w:t>23/10/18</w:t>
      </w:r>
    </w:p>
    <w:p w14:paraId="53EE2228" w14:textId="77777777" w:rsidR="00951743" w:rsidRDefault="00951743" w:rsidP="00951743">
      <w:pPr>
        <w:pStyle w:val="Heading2"/>
      </w:pPr>
      <w:r>
        <w:t>Attendees</w:t>
      </w:r>
    </w:p>
    <w:p w14:paraId="71A14AF2" w14:textId="77777777" w:rsidR="00951743" w:rsidRDefault="00951743" w:rsidP="00951743">
      <w:r>
        <w:t>Finlay Shepherd, Nicholas Bailey, Marielle Valdez</w:t>
      </w:r>
    </w:p>
    <w:p w14:paraId="53C50DC4" w14:textId="77777777" w:rsidR="00951743" w:rsidRDefault="00951743" w:rsidP="00951743">
      <w:pPr>
        <w:pStyle w:val="Heading2"/>
      </w:pPr>
      <w:r>
        <w:t>Goals</w:t>
      </w:r>
    </w:p>
    <w:p w14:paraId="49ADE8C0" w14:textId="77777777" w:rsidR="00951743" w:rsidRDefault="00951743" w:rsidP="00951743">
      <w:pPr>
        <w:numPr>
          <w:ilvl w:val="0"/>
          <w:numId w:val="7"/>
        </w:numPr>
        <w:contextualSpacing/>
      </w:pPr>
      <w:r>
        <w:t>Get the drone to fly and land</w:t>
      </w:r>
    </w:p>
    <w:p w14:paraId="2FC6F1B5" w14:textId="77777777"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14:paraId="5CB104EC"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7E336C11" w14:textId="77777777" w:rsidR="00951743" w:rsidRPr="003D4668" w:rsidRDefault="00951743" w:rsidP="00FC6977">
            <w:pPr>
              <w:jc w:val="center"/>
              <w:rPr>
                <w:color w:val="262626"/>
              </w:rPr>
            </w:pPr>
            <w:r>
              <w:rPr>
                <w:color w:val="262626"/>
              </w:rPr>
              <w:t>Topic</w:t>
            </w:r>
          </w:p>
        </w:tc>
        <w:tc>
          <w:tcPr>
            <w:tcW w:w="7410" w:type="dxa"/>
            <w:hideMark/>
          </w:tcPr>
          <w:p w14:paraId="15C5B4AD"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14:paraId="7FCEAAD7" w14:textId="77777777" w:rsidTr="0095174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tcPr>
          <w:p w14:paraId="0E16B4CB" w14:textId="77777777" w:rsidR="00951743" w:rsidRPr="00951743" w:rsidRDefault="00E4002D" w:rsidP="00FC6977">
            <w:pPr>
              <w:jc w:val="right"/>
              <w:rPr>
                <w:b w:val="0"/>
                <w:i/>
                <w:color w:val="262626"/>
              </w:rPr>
            </w:pPr>
            <w:r>
              <w:rPr>
                <w:b w:val="0"/>
                <w:i/>
                <w:color w:val="262626"/>
              </w:rPr>
              <w:t xml:space="preserve">Drone </w:t>
            </w:r>
          </w:p>
        </w:tc>
        <w:tc>
          <w:tcPr>
            <w:tcW w:w="7410" w:type="dxa"/>
          </w:tcPr>
          <w:p w14:paraId="1822882B" w14:textId="77777777" w:rsidR="00951743" w:rsidRDefault="00E4002D" w:rsidP="00FC6977">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Accomplished the flying and landing of the drone, therefore can apply to the real drone and practice emergency landing. </w:t>
            </w:r>
          </w:p>
        </w:tc>
      </w:tr>
      <w:tr w:rsidR="00951743" w14:paraId="4867C575" w14:textId="77777777" w:rsidTr="00951743">
        <w:trPr>
          <w:trHeight w:val="260"/>
        </w:trPr>
        <w:tc>
          <w:tcPr>
            <w:cnfStyle w:val="001000000000" w:firstRow="0" w:lastRow="0" w:firstColumn="1" w:lastColumn="0" w:oddVBand="0" w:evenVBand="0" w:oddHBand="0" w:evenHBand="0" w:firstRowFirstColumn="0" w:firstRowLastColumn="0" w:lastRowFirstColumn="0" w:lastRowLastColumn="0"/>
            <w:tcW w:w="1770" w:type="dxa"/>
          </w:tcPr>
          <w:p w14:paraId="367CF66A" w14:textId="77777777" w:rsidR="00951743" w:rsidRPr="00951743" w:rsidRDefault="00E4002D" w:rsidP="00FC6977">
            <w:pPr>
              <w:jc w:val="right"/>
              <w:rPr>
                <w:b w:val="0"/>
                <w:i/>
                <w:color w:val="262626"/>
              </w:rPr>
            </w:pPr>
            <w:r>
              <w:rPr>
                <w:b w:val="0"/>
                <w:i/>
                <w:color w:val="262626"/>
              </w:rPr>
              <w:t>Documentation</w:t>
            </w:r>
          </w:p>
        </w:tc>
        <w:tc>
          <w:tcPr>
            <w:tcW w:w="7410" w:type="dxa"/>
          </w:tcPr>
          <w:p w14:paraId="7306012B" w14:textId="77777777" w:rsidR="00951743" w:rsidRDefault="00E4002D" w:rsidP="00FC6977">
            <w:pPr>
              <w:cnfStyle w:val="000000000000" w:firstRow="0" w:lastRow="0" w:firstColumn="0" w:lastColumn="0" w:oddVBand="0" w:evenVBand="0" w:oddHBand="0" w:evenHBand="0" w:firstRowFirstColumn="0" w:firstRowLastColumn="0" w:lastRowFirstColumn="0" w:lastRowLastColumn="0"/>
              <w:rPr>
                <w:color w:val="262626"/>
              </w:rPr>
            </w:pPr>
            <w:r>
              <w:rPr>
                <w:color w:val="262626"/>
              </w:rPr>
              <w:t xml:space="preserve">Provide evidence of documentation so that can confirm </w:t>
            </w:r>
            <w:proofErr w:type="gramStart"/>
            <w:r>
              <w:rPr>
                <w:color w:val="262626"/>
              </w:rPr>
              <w:t>whether or not</w:t>
            </w:r>
            <w:proofErr w:type="gramEnd"/>
            <w:r>
              <w:rPr>
                <w:color w:val="262626"/>
              </w:rPr>
              <w:t xml:space="preserve"> it exists.</w:t>
            </w:r>
          </w:p>
        </w:tc>
      </w:tr>
    </w:tbl>
    <w:p w14:paraId="500EF6A4" w14:textId="77777777" w:rsidR="00951743" w:rsidRDefault="00951743" w:rsidP="00951743">
      <w:pPr>
        <w:spacing w:before="0" w:after="0"/>
      </w:pPr>
    </w:p>
    <w:p w14:paraId="6918C2F3" w14:textId="77777777"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14:paraId="7B1665C6"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75FBC827" w14:textId="77777777" w:rsidR="00951743" w:rsidRPr="003D4668" w:rsidRDefault="00951743" w:rsidP="00FC6977">
            <w:pPr>
              <w:jc w:val="center"/>
              <w:rPr>
                <w:color w:val="262626"/>
              </w:rPr>
            </w:pPr>
            <w:r>
              <w:rPr>
                <w:color w:val="262626"/>
              </w:rPr>
              <w:t>Assignee</w:t>
            </w:r>
          </w:p>
        </w:tc>
        <w:tc>
          <w:tcPr>
            <w:tcW w:w="7410" w:type="dxa"/>
            <w:hideMark/>
          </w:tcPr>
          <w:p w14:paraId="573A853D"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14:paraId="32F9C3FC" w14:textId="77777777" w:rsidTr="0095174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0" w:type="dxa"/>
            <w:vAlign w:val="center"/>
          </w:tcPr>
          <w:p w14:paraId="254B5D5C" w14:textId="77777777" w:rsidR="00951743" w:rsidRPr="00E07F0C" w:rsidRDefault="00E4002D" w:rsidP="00FC6977">
            <w:pPr>
              <w:jc w:val="right"/>
              <w:rPr>
                <w:b w:val="0"/>
                <w:i/>
                <w:color w:val="262626"/>
              </w:rPr>
            </w:pPr>
            <w:r>
              <w:rPr>
                <w:b w:val="0"/>
                <w:i/>
                <w:color w:val="262626"/>
              </w:rPr>
              <w:t>[whole group]</w:t>
            </w:r>
          </w:p>
        </w:tc>
        <w:tc>
          <w:tcPr>
            <w:tcW w:w="7410" w:type="dxa"/>
            <w:tcBorders>
              <w:top w:val="nil"/>
              <w:left w:val="single" w:sz="4" w:space="0" w:color="A6A6A6"/>
              <w:bottom w:val="nil"/>
              <w:right w:val="nil"/>
            </w:tcBorders>
          </w:tcPr>
          <w:p w14:paraId="574952C9" w14:textId="77777777" w:rsidR="00951743" w:rsidRPr="00951743" w:rsidRDefault="00E4002D" w:rsidP="00FC697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Pr>
                <w:color w:val="262626"/>
              </w:rPr>
              <w:t>Read articles for the location problem</w:t>
            </w:r>
          </w:p>
        </w:tc>
      </w:tr>
    </w:tbl>
    <w:p w14:paraId="32E061A8" w14:textId="77777777" w:rsidR="00951743" w:rsidRDefault="00951743" w:rsidP="00951743">
      <w:pPr>
        <w:spacing w:before="0" w:after="0"/>
      </w:pPr>
    </w:p>
    <w:p w14:paraId="650F2BF7" w14:textId="77777777" w:rsidR="00951743" w:rsidRDefault="00951743">
      <w:pPr>
        <w:rPr>
          <w:b/>
        </w:rPr>
      </w:pPr>
      <w:r>
        <w:rPr>
          <w:b/>
        </w:rPr>
        <w:br w:type="page"/>
      </w:r>
    </w:p>
    <w:p w14:paraId="12169CF1" w14:textId="77777777" w:rsidR="00951743" w:rsidRDefault="00951743" w:rsidP="00951743">
      <w:pPr>
        <w:pStyle w:val="Heading1"/>
      </w:pPr>
      <w:r>
        <w:lastRenderedPageBreak/>
        <w:t>06/11/18</w:t>
      </w:r>
    </w:p>
    <w:p w14:paraId="088F86D9" w14:textId="77777777" w:rsidR="00951743" w:rsidRDefault="00951743" w:rsidP="00951743">
      <w:pPr>
        <w:pStyle w:val="Heading2"/>
      </w:pPr>
      <w:r>
        <w:t>Attendees</w:t>
      </w:r>
    </w:p>
    <w:p w14:paraId="0534D647" w14:textId="77777777" w:rsidR="00951743" w:rsidRDefault="00951743" w:rsidP="00951743">
      <w:r>
        <w:t>Finlay Shepherd, Nicholas Bailey, Marielle Valdez</w:t>
      </w:r>
    </w:p>
    <w:p w14:paraId="570D120C" w14:textId="77777777" w:rsidR="00951743" w:rsidRDefault="00951743" w:rsidP="00951743">
      <w:pPr>
        <w:pStyle w:val="Heading2"/>
      </w:pPr>
      <w:r>
        <w:t>Goals</w:t>
      </w:r>
    </w:p>
    <w:p w14:paraId="2B7A2F4D" w14:textId="77777777" w:rsidR="00951743" w:rsidRDefault="00951743" w:rsidP="00951743">
      <w:pPr>
        <w:numPr>
          <w:ilvl w:val="0"/>
          <w:numId w:val="7"/>
        </w:numPr>
        <w:contextualSpacing/>
      </w:pPr>
      <w:r>
        <w:t>Get the drone to fly and land</w:t>
      </w:r>
    </w:p>
    <w:p w14:paraId="097567C1" w14:textId="77777777" w:rsidR="00951743" w:rsidRDefault="00951743" w:rsidP="00951743">
      <w:pPr>
        <w:pStyle w:val="Heading2"/>
      </w:pPr>
      <w:r>
        <w:t>Discussion</w:t>
      </w:r>
    </w:p>
    <w:tbl>
      <w:tblPr>
        <w:tblStyle w:val="GridTable2-Accent2"/>
        <w:tblW w:w="9180" w:type="dxa"/>
        <w:tblLayout w:type="fixed"/>
        <w:tblLook w:val="04A0" w:firstRow="1" w:lastRow="0" w:firstColumn="1" w:lastColumn="0" w:noHBand="0" w:noVBand="1"/>
      </w:tblPr>
      <w:tblGrid>
        <w:gridCol w:w="1770"/>
        <w:gridCol w:w="7410"/>
      </w:tblGrid>
      <w:tr w:rsidR="00951743" w14:paraId="60D014E8"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781A153A" w14:textId="77777777" w:rsidR="00951743" w:rsidRPr="003D4668" w:rsidRDefault="00951743" w:rsidP="00FC6977">
            <w:pPr>
              <w:jc w:val="center"/>
              <w:rPr>
                <w:color w:val="262626"/>
              </w:rPr>
            </w:pPr>
            <w:r>
              <w:rPr>
                <w:color w:val="262626"/>
              </w:rPr>
              <w:t>Topic</w:t>
            </w:r>
          </w:p>
        </w:tc>
        <w:tc>
          <w:tcPr>
            <w:tcW w:w="7410" w:type="dxa"/>
            <w:hideMark/>
          </w:tcPr>
          <w:p w14:paraId="1BAD422A"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Discussion</w:t>
            </w:r>
          </w:p>
        </w:tc>
      </w:tr>
      <w:tr w:rsidR="00951743" w14:paraId="5F99C383" w14:textId="77777777" w:rsidTr="00FC69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29BEE558" w14:textId="77777777" w:rsidR="00951743" w:rsidRPr="00951743" w:rsidRDefault="00951743" w:rsidP="00FC6977">
            <w:pPr>
              <w:jc w:val="right"/>
              <w:rPr>
                <w:b w:val="0"/>
                <w:i/>
                <w:color w:val="262626"/>
              </w:rPr>
            </w:pPr>
            <w:r>
              <w:rPr>
                <w:b w:val="0"/>
                <w:i/>
                <w:color w:val="262626"/>
              </w:rPr>
              <w:t>Simulation Additions</w:t>
            </w:r>
          </w:p>
        </w:tc>
        <w:tc>
          <w:tcPr>
            <w:tcW w:w="7410" w:type="dxa"/>
            <w:hideMark/>
          </w:tcPr>
          <w:p w14:paraId="1B712B60" w14:textId="77777777" w:rsidR="00951743" w:rsidRDefault="00951743" w:rsidP="00FC6977">
            <w:pPr>
              <w:cnfStyle w:val="000000100000" w:firstRow="0" w:lastRow="0" w:firstColumn="0" w:lastColumn="0" w:oddVBand="0" w:evenVBand="0" w:oddHBand="1" w:evenHBand="0" w:firstRowFirstColumn="0" w:firstRowLastColumn="0" w:lastRowFirstColumn="0" w:lastRowLastColumn="0"/>
              <w:rPr>
                <w:color w:val="262626"/>
              </w:rPr>
            </w:pPr>
            <w:r>
              <w:rPr>
                <w:color w:val="262626"/>
              </w:rPr>
              <w:t>There have been problems with adding textures/images to the world. ROS might be doing something different, as it could be a permission error, as ROS handles the pathing.</w:t>
            </w:r>
          </w:p>
        </w:tc>
      </w:tr>
      <w:tr w:rsidR="00951743" w14:paraId="6A614CAE" w14:textId="77777777" w:rsidTr="00FC6977">
        <w:trPr>
          <w:trHeight w:val="260"/>
        </w:trPr>
        <w:tc>
          <w:tcPr>
            <w:cnfStyle w:val="001000000000" w:firstRow="0" w:lastRow="0" w:firstColumn="1" w:lastColumn="0" w:oddVBand="0" w:evenVBand="0" w:oddHBand="0" w:evenHBand="0" w:firstRowFirstColumn="0" w:firstRowLastColumn="0" w:lastRowFirstColumn="0" w:lastRowLastColumn="0"/>
            <w:tcW w:w="1770" w:type="dxa"/>
            <w:hideMark/>
          </w:tcPr>
          <w:p w14:paraId="28EE56ED" w14:textId="77777777" w:rsidR="00951743" w:rsidRPr="00951743" w:rsidRDefault="00951743" w:rsidP="00FC6977">
            <w:pPr>
              <w:jc w:val="right"/>
              <w:rPr>
                <w:b w:val="0"/>
                <w:i/>
                <w:color w:val="262626"/>
              </w:rPr>
            </w:pPr>
            <w:r>
              <w:rPr>
                <w:b w:val="0"/>
                <w:i/>
                <w:color w:val="262626"/>
              </w:rPr>
              <w:t>Location Problem</w:t>
            </w:r>
          </w:p>
        </w:tc>
        <w:tc>
          <w:tcPr>
            <w:tcW w:w="7410" w:type="dxa"/>
            <w:hideMark/>
          </w:tcPr>
          <w:p w14:paraId="5A898FDF" w14:textId="77777777" w:rsidR="00951743" w:rsidRDefault="00951743" w:rsidP="00FC6977">
            <w:pPr>
              <w:cnfStyle w:val="000000000000" w:firstRow="0" w:lastRow="0" w:firstColumn="0" w:lastColumn="0" w:oddVBand="0" w:evenVBand="0" w:oddHBand="0" w:evenHBand="0" w:firstRowFirstColumn="0" w:firstRowLastColumn="0" w:lastRowFirstColumn="0" w:lastRowLastColumn="0"/>
              <w:rPr>
                <w:color w:val="262626"/>
              </w:rPr>
            </w:pPr>
            <w:r>
              <w:rPr>
                <w:color w:val="262626"/>
              </w:rPr>
              <w:t>Since ROS doesn’t have compass readings, it has (</w:t>
            </w:r>
            <w:proofErr w:type="spellStart"/>
            <w:proofErr w:type="gramStart"/>
            <w:r>
              <w:rPr>
                <w:color w:val="262626"/>
              </w:rPr>
              <w:t>x,y</w:t>
            </w:r>
            <w:proofErr w:type="gramEnd"/>
            <w:r>
              <w:rPr>
                <w:color w:val="262626"/>
              </w:rPr>
              <w:t>,z</w:t>
            </w:r>
            <w:proofErr w:type="spellEnd"/>
            <w:r>
              <w:rPr>
                <w:color w:val="262626"/>
              </w:rPr>
              <w:t xml:space="preserve">) values from the magnetometer, which reads values in different dimensions. </w:t>
            </w:r>
            <w:proofErr w:type="gramStart"/>
            <w:r>
              <w:rPr>
                <w:color w:val="262626"/>
              </w:rPr>
              <w:t>Every once in a while</w:t>
            </w:r>
            <w:proofErr w:type="gramEnd"/>
            <w:r>
              <w:rPr>
                <w:color w:val="262626"/>
              </w:rPr>
              <w:t>, drone will have to be recalibrated, and happens when it flips over. The magnetometer can only be used outside of the Shed due to internal magnetic fields.</w:t>
            </w:r>
          </w:p>
        </w:tc>
      </w:tr>
      <w:tr w:rsidR="00951743" w14:paraId="3342BB3A" w14:textId="77777777" w:rsidTr="00FC697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31C793EA" w14:textId="77777777" w:rsidR="00951743" w:rsidRPr="00951743" w:rsidRDefault="00951743" w:rsidP="00FC6977">
            <w:pPr>
              <w:jc w:val="right"/>
              <w:rPr>
                <w:b w:val="0"/>
                <w:i/>
                <w:color w:val="262626"/>
              </w:rPr>
            </w:pPr>
            <w:r>
              <w:rPr>
                <w:b w:val="0"/>
                <w:i/>
                <w:color w:val="262626"/>
              </w:rPr>
              <w:t>QR Reader</w:t>
            </w:r>
          </w:p>
        </w:tc>
        <w:tc>
          <w:tcPr>
            <w:tcW w:w="7410" w:type="dxa"/>
            <w:hideMark/>
          </w:tcPr>
          <w:p w14:paraId="508256A4" w14:textId="77777777" w:rsidR="00951743" w:rsidRDefault="00951743" w:rsidP="00FC6977">
            <w:pPr>
              <w:cnfStyle w:val="000000100000" w:firstRow="0" w:lastRow="0" w:firstColumn="0" w:lastColumn="0" w:oddVBand="0" w:evenVBand="0" w:oddHBand="1" w:evenHBand="0" w:firstRowFirstColumn="0" w:firstRowLastColumn="0" w:lastRowFirstColumn="0" w:lastRowLastColumn="0"/>
              <w:rPr>
                <w:color w:val="262626"/>
              </w:rPr>
            </w:pPr>
            <w:r>
              <w:rPr>
                <w:color w:val="262626"/>
              </w:rPr>
              <w:t xml:space="preserve">A library can be used if needed, need to ensure that everything is transparent and reasons why a library is used should be explained and justified. </w:t>
            </w:r>
          </w:p>
        </w:tc>
      </w:tr>
      <w:tr w:rsidR="00951743" w14:paraId="717D4779" w14:textId="77777777" w:rsidTr="00FC6977">
        <w:trPr>
          <w:trHeight w:val="280"/>
        </w:trPr>
        <w:tc>
          <w:tcPr>
            <w:cnfStyle w:val="001000000000" w:firstRow="0" w:lastRow="0" w:firstColumn="1" w:lastColumn="0" w:oddVBand="0" w:evenVBand="0" w:oddHBand="0" w:evenHBand="0" w:firstRowFirstColumn="0" w:firstRowLastColumn="0" w:lastRowFirstColumn="0" w:lastRowLastColumn="0"/>
            <w:tcW w:w="1770" w:type="dxa"/>
            <w:hideMark/>
          </w:tcPr>
          <w:p w14:paraId="22157E42" w14:textId="77777777" w:rsidR="00951743" w:rsidRPr="00951743" w:rsidRDefault="00951743" w:rsidP="00FC6977">
            <w:pPr>
              <w:jc w:val="right"/>
              <w:rPr>
                <w:b w:val="0"/>
                <w:i/>
                <w:color w:val="262626"/>
              </w:rPr>
            </w:pPr>
            <w:r>
              <w:rPr>
                <w:b w:val="0"/>
                <w:i/>
                <w:color w:val="262626"/>
              </w:rPr>
              <w:t>Flight Checklist</w:t>
            </w:r>
          </w:p>
        </w:tc>
        <w:tc>
          <w:tcPr>
            <w:tcW w:w="7410" w:type="dxa"/>
            <w:hideMark/>
          </w:tcPr>
          <w:p w14:paraId="2D9969D1" w14:textId="77777777" w:rsidR="00951743" w:rsidRDefault="00951743" w:rsidP="00FC6977">
            <w:pPr>
              <w:cnfStyle w:val="000000000000" w:firstRow="0" w:lastRow="0" w:firstColumn="0" w:lastColumn="0" w:oddVBand="0" w:evenVBand="0" w:oddHBand="0" w:evenHBand="0" w:firstRowFirstColumn="0" w:firstRowLastColumn="0" w:lastRowFirstColumn="0" w:lastRowLastColumn="0"/>
              <w:rPr>
                <w:color w:val="262626"/>
              </w:rPr>
            </w:pPr>
            <w:r>
              <w:rPr>
                <w:color w:val="262626"/>
              </w:rPr>
              <w:t>Will need at least two people to fly the drone, the Pilot and the Observer. Better to use in the field due to the space required, and a QR code can be put on top of someone or on the ground.</w:t>
            </w:r>
          </w:p>
        </w:tc>
      </w:tr>
      <w:tr w:rsidR="00E4002D" w14:paraId="1D53D61B" w14:textId="77777777" w:rsidTr="00FC697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70" w:type="dxa"/>
          </w:tcPr>
          <w:p w14:paraId="6E2BD0E9" w14:textId="77777777" w:rsidR="00E4002D" w:rsidRDefault="00E4002D" w:rsidP="00FC6977">
            <w:pPr>
              <w:jc w:val="right"/>
              <w:rPr>
                <w:b w:val="0"/>
                <w:i/>
                <w:color w:val="262626"/>
              </w:rPr>
            </w:pPr>
            <w:r>
              <w:rPr>
                <w:b w:val="0"/>
                <w:i/>
                <w:color w:val="262626"/>
              </w:rPr>
              <w:t>Roomba into Simulator</w:t>
            </w:r>
          </w:p>
        </w:tc>
        <w:tc>
          <w:tcPr>
            <w:tcW w:w="7410" w:type="dxa"/>
          </w:tcPr>
          <w:p w14:paraId="21FA6079" w14:textId="77777777" w:rsidR="00E4002D" w:rsidRPr="00E4002D" w:rsidRDefault="00E4002D" w:rsidP="00E4002D">
            <w:pPr>
              <w:cnfStyle w:val="000000100000" w:firstRow="0" w:lastRow="0" w:firstColumn="0" w:lastColumn="0" w:oddVBand="0" w:evenVBand="0" w:oddHBand="1" w:evenHBand="0" w:firstRowFirstColumn="0" w:firstRowLastColumn="0" w:lastRowFirstColumn="0" w:lastRowLastColumn="0"/>
              <w:rPr>
                <w:color w:val="262626"/>
              </w:rPr>
            </w:pPr>
            <w:r>
              <w:rPr>
                <w:color w:val="262626"/>
              </w:rPr>
              <w:t>Use turtle bot to put into the simulator</w:t>
            </w:r>
          </w:p>
        </w:tc>
      </w:tr>
    </w:tbl>
    <w:p w14:paraId="34497C9C" w14:textId="77777777" w:rsidR="00951743" w:rsidRDefault="00951743" w:rsidP="00951743">
      <w:pPr>
        <w:spacing w:before="0" w:after="0"/>
      </w:pPr>
    </w:p>
    <w:p w14:paraId="023E4C5C" w14:textId="77777777" w:rsidR="00951743" w:rsidRDefault="00951743" w:rsidP="00951743">
      <w:pPr>
        <w:pStyle w:val="Heading2"/>
      </w:pPr>
      <w:r>
        <w:t>To Do:</w:t>
      </w:r>
    </w:p>
    <w:tbl>
      <w:tblPr>
        <w:tblStyle w:val="GridTable2-Accent2"/>
        <w:tblW w:w="9180" w:type="dxa"/>
        <w:tblLayout w:type="fixed"/>
        <w:tblLook w:val="04A0" w:firstRow="1" w:lastRow="0" w:firstColumn="1" w:lastColumn="0" w:noHBand="0" w:noVBand="1"/>
      </w:tblPr>
      <w:tblGrid>
        <w:gridCol w:w="1770"/>
        <w:gridCol w:w="7410"/>
      </w:tblGrid>
      <w:tr w:rsidR="00951743" w14:paraId="4BB47AFA" w14:textId="77777777" w:rsidTr="00FC6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14:paraId="2B04172D" w14:textId="77777777" w:rsidR="00951743" w:rsidRPr="003D4668" w:rsidRDefault="00951743" w:rsidP="00FC6977">
            <w:pPr>
              <w:jc w:val="center"/>
              <w:rPr>
                <w:color w:val="262626"/>
              </w:rPr>
            </w:pPr>
            <w:r>
              <w:rPr>
                <w:color w:val="262626"/>
              </w:rPr>
              <w:t>Assignee</w:t>
            </w:r>
          </w:p>
        </w:tc>
        <w:tc>
          <w:tcPr>
            <w:tcW w:w="7410" w:type="dxa"/>
            <w:hideMark/>
          </w:tcPr>
          <w:p w14:paraId="56F9E434" w14:textId="77777777" w:rsidR="00951743" w:rsidRPr="003D4668" w:rsidRDefault="00951743" w:rsidP="00FC6977">
            <w:pPr>
              <w:jc w:val="center"/>
              <w:cnfStyle w:val="100000000000" w:firstRow="1" w:lastRow="0" w:firstColumn="0" w:lastColumn="0" w:oddVBand="0" w:evenVBand="0" w:oddHBand="0" w:evenHBand="0" w:firstRowFirstColumn="0" w:firstRowLastColumn="0" w:lastRowFirstColumn="0" w:lastRowLastColumn="0"/>
              <w:rPr>
                <w:color w:val="262626"/>
              </w:rPr>
            </w:pPr>
            <w:r>
              <w:rPr>
                <w:color w:val="262626"/>
              </w:rPr>
              <w:t>Task</w:t>
            </w:r>
          </w:p>
        </w:tc>
      </w:tr>
      <w:tr w:rsidR="00951743" w14:paraId="78181555" w14:textId="77777777" w:rsidTr="00FC697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0" w:type="dxa"/>
            <w:vAlign w:val="center"/>
            <w:hideMark/>
          </w:tcPr>
          <w:p w14:paraId="65DEABB9" w14:textId="77777777" w:rsidR="00951743" w:rsidRPr="00E07F0C" w:rsidRDefault="00951743" w:rsidP="00FC6977">
            <w:pPr>
              <w:jc w:val="right"/>
              <w:rPr>
                <w:b w:val="0"/>
                <w:i/>
                <w:color w:val="262626"/>
              </w:rPr>
            </w:pPr>
            <w:r>
              <w:rPr>
                <w:b w:val="0"/>
                <w:i/>
                <w:color w:val="262626"/>
              </w:rPr>
              <w:t>[group]</w:t>
            </w:r>
          </w:p>
        </w:tc>
        <w:tc>
          <w:tcPr>
            <w:tcW w:w="7410" w:type="dxa"/>
            <w:tcBorders>
              <w:top w:val="nil"/>
              <w:left w:val="single" w:sz="4" w:space="0" w:color="A6A6A6"/>
              <w:bottom w:val="nil"/>
              <w:right w:val="nil"/>
            </w:tcBorders>
            <w:hideMark/>
          </w:tcPr>
          <w:p w14:paraId="2A6ECF6B" w14:textId="77777777" w:rsidR="00951743" w:rsidRPr="00951743" w:rsidRDefault="00E4002D" w:rsidP="00FC697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262626"/>
              </w:rPr>
            </w:pPr>
            <w:r>
              <w:rPr>
                <w:color w:val="262626"/>
              </w:rPr>
              <w:t>Play around with the drone to look at what values gyroscope reads</w:t>
            </w:r>
          </w:p>
        </w:tc>
      </w:tr>
    </w:tbl>
    <w:p w14:paraId="4EF7596F" w14:textId="77777777" w:rsidR="00951743" w:rsidRDefault="00951743" w:rsidP="00951743">
      <w:pPr>
        <w:spacing w:before="0" w:after="0"/>
      </w:pPr>
    </w:p>
    <w:p w14:paraId="022EE566" w14:textId="77777777" w:rsidR="00E07F0C" w:rsidRPr="00951743" w:rsidRDefault="00E07F0C" w:rsidP="00E07F0C">
      <w:pPr>
        <w:spacing w:before="0" w:after="0"/>
        <w:rPr>
          <w:b/>
        </w:rPr>
      </w:pPr>
    </w:p>
    <w:sectPr w:rsidR="00E07F0C" w:rsidRPr="0095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249"/>
    <w:multiLevelType w:val="multilevel"/>
    <w:tmpl w:val="B90224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F66CDD"/>
    <w:multiLevelType w:val="multilevel"/>
    <w:tmpl w:val="784EB7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597EA1"/>
    <w:multiLevelType w:val="multilevel"/>
    <w:tmpl w:val="61846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870C5B"/>
    <w:multiLevelType w:val="multilevel"/>
    <w:tmpl w:val="437A1C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48A48CE"/>
    <w:multiLevelType w:val="multilevel"/>
    <w:tmpl w:val="763E95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B667FA"/>
    <w:multiLevelType w:val="hybridMultilevel"/>
    <w:tmpl w:val="698A2F38"/>
    <w:lvl w:ilvl="0" w:tplc="B0BEF1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0"/>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68"/>
    <w:rsid w:val="00001219"/>
    <w:rsid w:val="00136163"/>
    <w:rsid w:val="0015049D"/>
    <w:rsid w:val="00217436"/>
    <w:rsid w:val="00245A2E"/>
    <w:rsid w:val="00293B55"/>
    <w:rsid w:val="002A47A5"/>
    <w:rsid w:val="002D351A"/>
    <w:rsid w:val="0030241A"/>
    <w:rsid w:val="00345928"/>
    <w:rsid w:val="00365E69"/>
    <w:rsid w:val="00377AEC"/>
    <w:rsid w:val="003950BE"/>
    <w:rsid w:val="003D4668"/>
    <w:rsid w:val="00447528"/>
    <w:rsid w:val="004B0745"/>
    <w:rsid w:val="004B59C9"/>
    <w:rsid w:val="00513715"/>
    <w:rsid w:val="0057508C"/>
    <w:rsid w:val="00605565"/>
    <w:rsid w:val="00612BE2"/>
    <w:rsid w:val="00633021"/>
    <w:rsid w:val="0066320F"/>
    <w:rsid w:val="006848B1"/>
    <w:rsid w:val="00704924"/>
    <w:rsid w:val="007234DC"/>
    <w:rsid w:val="007569CA"/>
    <w:rsid w:val="007857DF"/>
    <w:rsid w:val="00797F4A"/>
    <w:rsid w:val="00831EEF"/>
    <w:rsid w:val="008C3A55"/>
    <w:rsid w:val="00951743"/>
    <w:rsid w:val="009E58C9"/>
    <w:rsid w:val="00A108CB"/>
    <w:rsid w:val="00A37CD8"/>
    <w:rsid w:val="00A51266"/>
    <w:rsid w:val="00A7195C"/>
    <w:rsid w:val="00A75201"/>
    <w:rsid w:val="00A848FF"/>
    <w:rsid w:val="00AE11D2"/>
    <w:rsid w:val="00B71791"/>
    <w:rsid w:val="00BA25E2"/>
    <w:rsid w:val="00C60385"/>
    <w:rsid w:val="00CC4924"/>
    <w:rsid w:val="00CC7DB5"/>
    <w:rsid w:val="00E070DF"/>
    <w:rsid w:val="00E07F0C"/>
    <w:rsid w:val="00E4002D"/>
    <w:rsid w:val="00EC2B86"/>
    <w:rsid w:val="00EE51B6"/>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7755"/>
  <w15:chartTrackingRefBased/>
  <w15:docId w15:val="{2F240C43-F343-488D-B425-793010D2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GridTable2-Accent2">
    <w:name w:val="Grid Table 2 Accent 2"/>
    <w:basedOn w:val="TableNormal"/>
    <w:uiPriority w:val="47"/>
    <w:rsid w:val="003D4668"/>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9006">
      <w:bodyDiv w:val="1"/>
      <w:marLeft w:val="0"/>
      <w:marRight w:val="0"/>
      <w:marTop w:val="0"/>
      <w:marBottom w:val="0"/>
      <w:divBdr>
        <w:top w:val="none" w:sz="0" w:space="0" w:color="auto"/>
        <w:left w:val="none" w:sz="0" w:space="0" w:color="auto"/>
        <w:bottom w:val="none" w:sz="0" w:space="0" w:color="auto"/>
        <w:right w:val="none" w:sz="0" w:space="0" w:color="auto"/>
      </w:divBdr>
    </w:div>
    <w:div w:id="126628171">
      <w:bodyDiv w:val="1"/>
      <w:marLeft w:val="0"/>
      <w:marRight w:val="0"/>
      <w:marTop w:val="0"/>
      <w:marBottom w:val="0"/>
      <w:divBdr>
        <w:top w:val="none" w:sz="0" w:space="0" w:color="auto"/>
        <w:left w:val="none" w:sz="0" w:space="0" w:color="auto"/>
        <w:bottom w:val="none" w:sz="0" w:space="0" w:color="auto"/>
        <w:right w:val="none" w:sz="0" w:space="0" w:color="auto"/>
      </w:divBdr>
    </w:div>
    <w:div w:id="191958314">
      <w:bodyDiv w:val="1"/>
      <w:marLeft w:val="0"/>
      <w:marRight w:val="0"/>
      <w:marTop w:val="0"/>
      <w:marBottom w:val="0"/>
      <w:divBdr>
        <w:top w:val="none" w:sz="0" w:space="0" w:color="auto"/>
        <w:left w:val="none" w:sz="0" w:space="0" w:color="auto"/>
        <w:bottom w:val="none" w:sz="0" w:space="0" w:color="auto"/>
        <w:right w:val="none" w:sz="0" w:space="0" w:color="auto"/>
      </w:divBdr>
    </w:div>
    <w:div w:id="243759857">
      <w:bodyDiv w:val="1"/>
      <w:marLeft w:val="0"/>
      <w:marRight w:val="0"/>
      <w:marTop w:val="0"/>
      <w:marBottom w:val="0"/>
      <w:divBdr>
        <w:top w:val="none" w:sz="0" w:space="0" w:color="auto"/>
        <w:left w:val="none" w:sz="0" w:space="0" w:color="auto"/>
        <w:bottom w:val="none" w:sz="0" w:space="0" w:color="auto"/>
        <w:right w:val="none" w:sz="0" w:space="0" w:color="auto"/>
      </w:divBdr>
    </w:div>
    <w:div w:id="378361529">
      <w:bodyDiv w:val="1"/>
      <w:marLeft w:val="0"/>
      <w:marRight w:val="0"/>
      <w:marTop w:val="0"/>
      <w:marBottom w:val="0"/>
      <w:divBdr>
        <w:top w:val="none" w:sz="0" w:space="0" w:color="auto"/>
        <w:left w:val="none" w:sz="0" w:space="0" w:color="auto"/>
        <w:bottom w:val="none" w:sz="0" w:space="0" w:color="auto"/>
        <w:right w:val="none" w:sz="0" w:space="0" w:color="auto"/>
      </w:divBdr>
    </w:div>
    <w:div w:id="982661144">
      <w:bodyDiv w:val="1"/>
      <w:marLeft w:val="0"/>
      <w:marRight w:val="0"/>
      <w:marTop w:val="0"/>
      <w:marBottom w:val="0"/>
      <w:divBdr>
        <w:top w:val="none" w:sz="0" w:space="0" w:color="auto"/>
        <w:left w:val="none" w:sz="0" w:space="0" w:color="auto"/>
        <w:bottom w:val="none" w:sz="0" w:space="0" w:color="auto"/>
        <w:right w:val="none" w:sz="0" w:space="0" w:color="auto"/>
      </w:divBdr>
    </w:div>
    <w:div w:id="1252008774">
      <w:bodyDiv w:val="1"/>
      <w:marLeft w:val="0"/>
      <w:marRight w:val="0"/>
      <w:marTop w:val="0"/>
      <w:marBottom w:val="0"/>
      <w:divBdr>
        <w:top w:val="none" w:sz="0" w:space="0" w:color="auto"/>
        <w:left w:val="none" w:sz="0" w:space="0" w:color="auto"/>
        <w:bottom w:val="none" w:sz="0" w:space="0" w:color="auto"/>
        <w:right w:val="none" w:sz="0" w:space="0" w:color="auto"/>
      </w:divBdr>
    </w:div>
    <w:div w:id="1419786541">
      <w:bodyDiv w:val="1"/>
      <w:marLeft w:val="0"/>
      <w:marRight w:val="0"/>
      <w:marTop w:val="0"/>
      <w:marBottom w:val="0"/>
      <w:divBdr>
        <w:top w:val="none" w:sz="0" w:space="0" w:color="auto"/>
        <w:left w:val="none" w:sz="0" w:space="0" w:color="auto"/>
        <w:bottom w:val="none" w:sz="0" w:space="0" w:color="auto"/>
        <w:right w:val="none" w:sz="0" w:space="0" w:color="auto"/>
      </w:divBdr>
    </w:div>
    <w:div w:id="1436487320">
      <w:bodyDiv w:val="1"/>
      <w:marLeft w:val="0"/>
      <w:marRight w:val="0"/>
      <w:marTop w:val="0"/>
      <w:marBottom w:val="0"/>
      <w:divBdr>
        <w:top w:val="none" w:sz="0" w:space="0" w:color="auto"/>
        <w:left w:val="none" w:sz="0" w:space="0" w:color="auto"/>
        <w:bottom w:val="none" w:sz="0" w:space="0" w:color="auto"/>
        <w:right w:val="none" w:sz="0" w:space="0" w:color="auto"/>
      </w:divBdr>
    </w:div>
    <w:div w:id="1446000600">
      <w:bodyDiv w:val="1"/>
      <w:marLeft w:val="0"/>
      <w:marRight w:val="0"/>
      <w:marTop w:val="0"/>
      <w:marBottom w:val="0"/>
      <w:divBdr>
        <w:top w:val="none" w:sz="0" w:space="0" w:color="auto"/>
        <w:left w:val="none" w:sz="0" w:space="0" w:color="auto"/>
        <w:bottom w:val="none" w:sz="0" w:space="0" w:color="auto"/>
        <w:right w:val="none" w:sz="0" w:space="0" w:color="auto"/>
      </w:divBdr>
    </w:div>
    <w:div w:id="1543438402">
      <w:bodyDiv w:val="1"/>
      <w:marLeft w:val="0"/>
      <w:marRight w:val="0"/>
      <w:marTop w:val="0"/>
      <w:marBottom w:val="0"/>
      <w:divBdr>
        <w:top w:val="none" w:sz="0" w:space="0" w:color="auto"/>
        <w:left w:val="none" w:sz="0" w:space="0" w:color="auto"/>
        <w:bottom w:val="none" w:sz="0" w:space="0" w:color="auto"/>
        <w:right w:val="none" w:sz="0" w:space="0" w:color="auto"/>
      </w:divBdr>
    </w:div>
    <w:div w:id="1625040600">
      <w:bodyDiv w:val="1"/>
      <w:marLeft w:val="0"/>
      <w:marRight w:val="0"/>
      <w:marTop w:val="0"/>
      <w:marBottom w:val="0"/>
      <w:divBdr>
        <w:top w:val="none" w:sz="0" w:space="0" w:color="auto"/>
        <w:left w:val="none" w:sz="0" w:space="0" w:color="auto"/>
        <w:bottom w:val="none" w:sz="0" w:space="0" w:color="auto"/>
        <w:right w:val="none" w:sz="0" w:space="0" w:color="auto"/>
      </w:divBdr>
    </w:div>
    <w:div w:id="1653294747">
      <w:bodyDiv w:val="1"/>
      <w:marLeft w:val="0"/>
      <w:marRight w:val="0"/>
      <w:marTop w:val="0"/>
      <w:marBottom w:val="0"/>
      <w:divBdr>
        <w:top w:val="none" w:sz="0" w:space="0" w:color="auto"/>
        <w:left w:val="none" w:sz="0" w:space="0" w:color="auto"/>
        <w:bottom w:val="none" w:sz="0" w:space="0" w:color="auto"/>
        <w:right w:val="none" w:sz="0" w:space="0" w:color="auto"/>
      </w:divBdr>
    </w:div>
    <w:div w:id="1773938797">
      <w:bodyDiv w:val="1"/>
      <w:marLeft w:val="0"/>
      <w:marRight w:val="0"/>
      <w:marTop w:val="0"/>
      <w:marBottom w:val="0"/>
      <w:divBdr>
        <w:top w:val="none" w:sz="0" w:space="0" w:color="auto"/>
        <w:left w:val="none" w:sz="0" w:space="0" w:color="auto"/>
        <w:bottom w:val="none" w:sz="0" w:space="0" w:color="auto"/>
        <w:right w:val="none" w:sz="0" w:space="0" w:color="auto"/>
      </w:divBdr>
    </w:div>
    <w:div w:id="185113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Download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0</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Williams</dc:creator>
  <cp:keywords/>
  <dc:description/>
  <cp:lastModifiedBy>Kristian Williams</cp:lastModifiedBy>
  <cp:revision>3</cp:revision>
  <dcterms:created xsi:type="dcterms:W3CDTF">2018-11-12T18:29:00Z</dcterms:created>
  <dcterms:modified xsi:type="dcterms:W3CDTF">2018-11-12T18:38:00Z</dcterms:modified>
</cp:coreProperties>
</file>