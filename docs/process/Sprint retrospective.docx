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9246F" w14:textId="6BC3F296" w:rsidR="00181D24" w:rsidRDefault="00697D97" w:rsidP="00FA1501">
      <w:pPr>
        <w:pStyle w:val="Title"/>
      </w:pPr>
      <w:r>
        <w:t>Sprint Retrospective</w:t>
      </w:r>
    </w:p>
    <w:p w14:paraId="07B77917" w14:textId="573E436D" w:rsidR="00FA1501" w:rsidRDefault="00FA1501" w:rsidP="00FA1501">
      <w:pPr>
        <w:pStyle w:val="Subtitle"/>
      </w:pPr>
      <w:r>
        <w:t>FA296</w:t>
      </w:r>
    </w:p>
    <w:p w14:paraId="24AD14C4" w14:textId="34248200" w:rsidR="00001219" w:rsidRPr="00001219" w:rsidRDefault="00697D97" w:rsidP="00001219">
      <w:r>
        <w:t>This document will detail the purpose of the sprint retrospective meeting and include a template that will be used for each retrospective meeting.</w:t>
      </w:r>
    </w:p>
    <w:p w14:paraId="1F025987" w14:textId="4095521B" w:rsidR="00001219" w:rsidRDefault="00B4261D" w:rsidP="00001219">
      <w:pPr>
        <w:pStyle w:val="Heading1"/>
      </w:pPr>
      <w:r>
        <w:t>Why Sprint retrospective</w:t>
      </w:r>
    </w:p>
    <w:p w14:paraId="025451C8" w14:textId="7AE1108E" w:rsidR="00EC2B86" w:rsidRDefault="00B4261D" w:rsidP="00EC2B86">
      <w:r>
        <w:t xml:space="preserve">The purpose of the sprint retrospective meeting is to allow every member of the team to comment on the systems we are </w:t>
      </w:r>
      <w:r w:rsidR="002F4B19">
        <w:t>using, address</w:t>
      </w:r>
      <w:r>
        <w:t xml:space="preserve"> any issues that they may be having and propose improvements to our systems.</w:t>
      </w:r>
    </w:p>
    <w:p w14:paraId="77D2184E" w14:textId="148AD75E" w:rsidR="009E58C9" w:rsidRDefault="002F4B19" w:rsidP="009E58C9">
      <w:pPr>
        <w:pStyle w:val="Heading2"/>
      </w:pPr>
      <w:r>
        <w:t>meeting structure</w:t>
      </w:r>
    </w:p>
    <w:p w14:paraId="636E0104" w14:textId="2472968C" w:rsidR="00633021" w:rsidRDefault="002F4B19" w:rsidP="002F4B19">
      <w:r>
        <w:t>Before the meeting group members will submit topics under the categories of good and bad. Topics submitted to good should include things that we feel are working particularly well and should be kept the same. Topics submitted to bad should include things that we feel aren’t working well or are particularly inefficient.</w:t>
      </w:r>
      <w:r w:rsidR="00CF0456">
        <w:t xml:space="preserve"> After the </w:t>
      </w:r>
      <w:bookmarkStart w:id="0" w:name="_GoBack"/>
      <w:bookmarkEnd w:id="0"/>
      <w:r w:rsidR="00CF0456">
        <w:t>topics are discussed the group should try and propose solutions to attempt to improve any bad topics.</w:t>
      </w:r>
    </w:p>
    <w:p w14:paraId="4131B774" w14:textId="071A4B19" w:rsidR="002F4B19" w:rsidRDefault="00CF0456" w:rsidP="002F4B19">
      <w:r>
        <w:t>For the secondary part of the retrospective the group will go over what has been achieved in the previous sprint, discuss the progress towards the milestones we have set and evaluate if our estimations were accurate. All work scheduled will be recorded and compared to the work completed at the end of the sprint, any work that was not completed will be moved into the next sprint.</w:t>
      </w:r>
    </w:p>
    <w:p w14:paraId="5B20B35D" w14:textId="061A378F" w:rsidR="002F4B19" w:rsidRPr="002F4B19" w:rsidRDefault="002F4B19" w:rsidP="002F4B19">
      <w:r>
        <w:rPr>
          <w:b/>
        </w:rPr>
        <w:t xml:space="preserve">Note: </w:t>
      </w:r>
      <w:r>
        <w:t>Submitting topics is not mandatory, if no topics are submitted the group will skip covering the good and bad sections and move onto a review of the sprint.</w:t>
      </w:r>
    </w:p>
    <w:p w14:paraId="0E29F336" w14:textId="03426DF5" w:rsidR="004B59C9" w:rsidRDefault="00EE206B" w:rsidP="0015049D">
      <w:pPr>
        <w:pStyle w:val="Heading2"/>
      </w:pPr>
      <w:r>
        <w:t>Meeting template</w:t>
      </w:r>
    </w:p>
    <w:p w14:paraId="4AF072D3" w14:textId="7A060322" w:rsidR="00CC4924" w:rsidRDefault="00EE206B" w:rsidP="0015049D">
      <w:r>
        <w:t>This template will be used to document all sprint retrospectives.</w:t>
      </w:r>
    </w:p>
    <w:p w14:paraId="53B31E9F" w14:textId="19AA8990" w:rsidR="00B11BCD" w:rsidRDefault="00B11BCD" w:rsidP="0015049D"/>
    <w:p w14:paraId="3E6C1DF2" w14:textId="54C5B570" w:rsidR="00B11BCD" w:rsidRDefault="00B11BCD" w:rsidP="0015049D"/>
    <w:p w14:paraId="3FCE7270" w14:textId="6E0909FA" w:rsidR="00B11BCD" w:rsidRDefault="00B11BCD" w:rsidP="0015049D"/>
    <w:p w14:paraId="6BD0AD1C" w14:textId="3F8DFD96" w:rsidR="00B11BCD" w:rsidRDefault="00B11BCD" w:rsidP="0015049D"/>
    <w:p w14:paraId="45464B6B" w14:textId="34C81F3D" w:rsidR="00B11BCD" w:rsidRDefault="00B11BCD" w:rsidP="0015049D"/>
    <w:p w14:paraId="7C63390E" w14:textId="0590BC62" w:rsidR="00B11BCD" w:rsidRDefault="00B11BCD" w:rsidP="0015049D"/>
    <w:p w14:paraId="1C97BD77" w14:textId="044C4B1C" w:rsidR="00B11BCD" w:rsidRDefault="00B11BCD" w:rsidP="0015049D"/>
    <w:p w14:paraId="7DEA3295" w14:textId="1CA36DED" w:rsidR="00B11BCD" w:rsidRDefault="00B11BCD" w:rsidP="0015049D"/>
    <w:p w14:paraId="44BCD0E0" w14:textId="1AA5E88F" w:rsidR="00B11BCD" w:rsidRDefault="00B11BCD" w:rsidP="0015049D"/>
    <w:p w14:paraId="61D80CB8" w14:textId="06E163DA" w:rsidR="00B11BCD" w:rsidRDefault="00B11BCD" w:rsidP="0015049D"/>
    <w:p w14:paraId="0FC046C3" w14:textId="77777777" w:rsidR="00B11BCD" w:rsidRDefault="00B11BCD" w:rsidP="0015049D"/>
    <w:p w14:paraId="79A9CB0A" w14:textId="5ABC0483" w:rsidR="00EE206B" w:rsidRDefault="00EE206B" w:rsidP="00EE206B">
      <w:pPr>
        <w:pStyle w:val="Heading1"/>
      </w:pPr>
      <w:r>
        <w:lastRenderedPageBreak/>
        <w:t>Sprint retrospective: Week x</w:t>
      </w:r>
      <w:r w:rsidR="00B11BCD">
        <w:t xml:space="preserve">, DATE: </w:t>
      </w:r>
    </w:p>
    <w:p w14:paraId="7C792EEE" w14:textId="08688300" w:rsidR="00B11BCD" w:rsidRDefault="00B11BCD" w:rsidP="00B11BCD">
      <w:pPr>
        <w:pStyle w:val="Heading2"/>
      </w:pPr>
      <w:r>
        <w:t>Attendees:</w:t>
      </w:r>
    </w:p>
    <w:p w14:paraId="2C764263" w14:textId="77777777" w:rsidR="00B11BCD" w:rsidRPr="00B11BCD" w:rsidRDefault="00B11BCD" w:rsidP="00B11BCD"/>
    <w:p w14:paraId="2BFD2250" w14:textId="0E71DC74" w:rsidR="00EE206B" w:rsidRDefault="00EE206B" w:rsidP="00EE206B">
      <w:pPr>
        <w:pStyle w:val="Heading2"/>
      </w:pPr>
      <w:r>
        <w:t>Topics to discuss</w:t>
      </w:r>
    </w:p>
    <w:p w14:paraId="41231792" w14:textId="1E02DE15" w:rsidR="00EE206B" w:rsidRDefault="00EE206B" w:rsidP="00EE206B">
      <w:r>
        <w:rPr>
          <w:b/>
        </w:rPr>
        <w:t>Good:</w:t>
      </w:r>
    </w:p>
    <w:p w14:paraId="38CEDF83" w14:textId="512AE1C8" w:rsidR="00EE206B" w:rsidRDefault="00EE206B" w:rsidP="00EE206B">
      <w:pPr>
        <w:pStyle w:val="ListParagraph"/>
        <w:numPr>
          <w:ilvl w:val="0"/>
          <w:numId w:val="5"/>
        </w:numPr>
      </w:pPr>
      <w:r>
        <w:t xml:space="preserve"> </w:t>
      </w:r>
    </w:p>
    <w:p w14:paraId="7524A872" w14:textId="49D2B841" w:rsidR="00EE206B" w:rsidRDefault="00EE206B" w:rsidP="00EE206B">
      <w:pPr>
        <w:pStyle w:val="ListParagraph"/>
        <w:numPr>
          <w:ilvl w:val="0"/>
          <w:numId w:val="5"/>
        </w:numPr>
      </w:pPr>
      <w:r>
        <w:t xml:space="preserve"> </w:t>
      </w:r>
    </w:p>
    <w:p w14:paraId="33F37479" w14:textId="213969A1" w:rsidR="00EE206B" w:rsidRDefault="00EE206B" w:rsidP="00EE206B">
      <w:pPr>
        <w:pStyle w:val="ListParagraph"/>
        <w:numPr>
          <w:ilvl w:val="0"/>
          <w:numId w:val="5"/>
        </w:numPr>
      </w:pPr>
      <w:r>
        <w:t xml:space="preserve"> </w:t>
      </w:r>
    </w:p>
    <w:p w14:paraId="32960674" w14:textId="6B3B7240" w:rsidR="00EE206B" w:rsidRDefault="00EE206B" w:rsidP="00EE206B">
      <w:r>
        <w:rPr>
          <w:b/>
        </w:rPr>
        <w:t>Bad:</w:t>
      </w:r>
    </w:p>
    <w:p w14:paraId="629AE128" w14:textId="754DA28B" w:rsidR="00EE206B" w:rsidRDefault="00EE206B" w:rsidP="00EE206B">
      <w:pPr>
        <w:pStyle w:val="ListParagraph"/>
        <w:numPr>
          <w:ilvl w:val="0"/>
          <w:numId w:val="5"/>
        </w:numPr>
      </w:pPr>
      <w:r>
        <w:t xml:space="preserve"> </w:t>
      </w:r>
    </w:p>
    <w:p w14:paraId="1459416A" w14:textId="4C4EAB43" w:rsidR="00EE206B" w:rsidRDefault="00EE206B" w:rsidP="00EE206B">
      <w:pPr>
        <w:pStyle w:val="ListParagraph"/>
        <w:numPr>
          <w:ilvl w:val="0"/>
          <w:numId w:val="5"/>
        </w:numPr>
      </w:pPr>
      <w:r>
        <w:t xml:space="preserve">  </w:t>
      </w:r>
    </w:p>
    <w:p w14:paraId="010CF94B" w14:textId="2D68686D" w:rsidR="00EE206B" w:rsidRDefault="00EE206B" w:rsidP="00EE206B">
      <w:pPr>
        <w:pStyle w:val="ListParagraph"/>
        <w:numPr>
          <w:ilvl w:val="0"/>
          <w:numId w:val="5"/>
        </w:numPr>
      </w:pPr>
      <w:r>
        <w:t xml:space="preserve"> </w:t>
      </w:r>
    </w:p>
    <w:p w14:paraId="420FB71B" w14:textId="2741C5AF" w:rsidR="00EE206B" w:rsidRPr="00EE206B" w:rsidRDefault="00EE206B" w:rsidP="00EE206B">
      <w:pPr>
        <w:pStyle w:val="Heading2"/>
      </w:pPr>
      <w:r>
        <w:t>Sprint review</w:t>
      </w:r>
    </w:p>
    <w:tbl>
      <w:tblPr>
        <w:tblStyle w:val="GridTable2-Accent2"/>
        <w:tblW w:w="0" w:type="auto"/>
        <w:tblLook w:val="04A0" w:firstRow="1" w:lastRow="0" w:firstColumn="1" w:lastColumn="0" w:noHBand="0" w:noVBand="1"/>
      </w:tblPr>
      <w:tblGrid>
        <w:gridCol w:w="3005"/>
        <w:gridCol w:w="3005"/>
        <w:gridCol w:w="3006"/>
      </w:tblGrid>
      <w:tr w:rsidR="00F15632" w14:paraId="6CED074D" w14:textId="77777777" w:rsidTr="002D3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F43479" w14:textId="77777777" w:rsidR="00F15632" w:rsidRDefault="00F15632" w:rsidP="002D3269">
            <w:pPr>
              <w:spacing w:before="0"/>
              <w:jc w:val="center"/>
            </w:pPr>
            <w:r>
              <w:t>Work Scheduled</w:t>
            </w:r>
          </w:p>
        </w:tc>
        <w:tc>
          <w:tcPr>
            <w:tcW w:w="3005" w:type="dxa"/>
          </w:tcPr>
          <w:p w14:paraId="798E052F" w14:textId="77777777" w:rsidR="00F15632" w:rsidRDefault="00F15632" w:rsidP="002D3269">
            <w:pPr>
              <w:spacing w:before="0"/>
              <w:jc w:val="center"/>
              <w:cnfStyle w:val="100000000000" w:firstRow="1" w:lastRow="0" w:firstColumn="0" w:lastColumn="0" w:oddVBand="0" w:evenVBand="0" w:oddHBand="0" w:evenHBand="0" w:firstRowFirstColumn="0" w:firstRowLastColumn="0" w:lastRowFirstColumn="0" w:lastRowLastColumn="0"/>
            </w:pPr>
            <w:r>
              <w:t>Work Completed</w:t>
            </w:r>
          </w:p>
        </w:tc>
        <w:tc>
          <w:tcPr>
            <w:tcW w:w="3006" w:type="dxa"/>
          </w:tcPr>
          <w:p w14:paraId="5869C665" w14:textId="77777777" w:rsidR="00F15632" w:rsidRDefault="00F15632" w:rsidP="002D3269">
            <w:pPr>
              <w:spacing w:before="0"/>
              <w:jc w:val="center"/>
              <w:cnfStyle w:val="100000000000" w:firstRow="1" w:lastRow="0" w:firstColumn="0" w:lastColumn="0" w:oddVBand="0" w:evenVBand="0" w:oddHBand="0" w:evenHBand="0" w:firstRowFirstColumn="0" w:firstRowLastColumn="0" w:lastRowFirstColumn="0" w:lastRowLastColumn="0"/>
            </w:pPr>
            <w:r>
              <w:t>Work to be Re-Scheduled</w:t>
            </w:r>
          </w:p>
        </w:tc>
      </w:tr>
      <w:tr w:rsidR="00F15632" w14:paraId="02EC6135" w14:textId="77777777" w:rsidTr="002D3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3E036A" w14:textId="577210D2" w:rsidR="00F15632" w:rsidRDefault="00F15632" w:rsidP="002D3269">
            <w:pPr>
              <w:spacing w:before="0"/>
              <w:jc w:val="center"/>
            </w:pPr>
          </w:p>
        </w:tc>
        <w:tc>
          <w:tcPr>
            <w:tcW w:w="3005" w:type="dxa"/>
          </w:tcPr>
          <w:p w14:paraId="5215EFD2" w14:textId="5DE6CFF3" w:rsidR="00F15632" w:rsidRDefault="00F15632" w:rsidP="002D3269">
            <w:pPr>
              <w:spacing w:before="0"/>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2E9E1DDD" w14:textId="7AC48E31" w:rsidR="00F15632" w:rsidRDefault="00F15632" w:rsidP="002D3269">
            <w:pPr>
              <w:spacing w:before="0"/>
              <w:jc w:val="center"/>
              <w:cnfStyle w:val="000000100000" w:firstRow="0" w:lastRow="0" w:firstColumn="0" w:lastColumn="0" w:oddVBand="0" w:evenVBand="0" w:oddHBand="1" w:evenHBand="0" w:firstRowFirstColumn="0" w:firstRowLastColumn="0" w:lastRowFirstColumn="0" w:lastRowLastColumn="0"/>
            </w:pPr>
          </w:p>
        </w:tc>
      </w:tr>
    </w:tbl>
    <w:p w14:paraId="331428CB" w14:textId="77777777" w:rsidR="00EE206B" w:rsidRPr="00EE206B" w:rsidRDefault="00EE206B" w:rsidP="00EE206B"/>
    <w:sectPr w:rsidR="00EE206B" w:rsidRPr="00EE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E398B"/>
    <w:multiLevelType w:val="hybridMultilevel"/>
    <w:tmpl w:val="2EF00B7A"/>
    <w:lvl w:ilvl="0" w:tplc="7018D3C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E43E7A"/>
    <w:multiLevelType w:val="hybridMultilevel"/>
    <w:tmpl w:val="D282745C"/>
    <w:lvl w:ilvl="0" w:tplc="0652D4F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E3"/>
    <w:rsid w:val="00001219"/>
    <w:rsid w:val="00136163"/>
    <w:rsid w:val="0015049D"/>
    <w:rsid w:val="00217436"/>
    <w:rsid w:val="00245A2E"/>
    <w:rsid w:val="00293B55"/>
    <w:rsid w:val="002A47A5"/>
    <w:rsid w:val="002D351A"/>
    <w:rsid w:val="002F4B19"/>
    <w:rsid w:val="0030241A"/>
    <w:rsid w:val="00345928"/>
    <w:rsid w:val="00365E69"/>
    <w:rsid w:val="00377AEC"/>
    <w:rsid w:val="003950BE"/>
    <w:rsid w:val="00447528"/>
    <w:rsid w:val="004B0745"/>
    <w:rsid w:val="004B59C9"/>
    <w:rsid w:val="00513715"/>
    <w:rsid w:val="0057508C"/>
    <w:rsid w:val="00605565"/>
    <w:rsid w:val="00612BE2"/>
    <w:rsid w:val="00616C2E"/>
    <w:rsid w:val="00633021"/>
    <w:rsid w:val="0066320F"/>
    <w:rsid w:val="006848B1"/>
    <w:rsid w:val="00697D97"/>
    <w:rsid w:val="007857DF"/>
    <w:rsid w:val="00797F4A"/>
    <w:rsid w:val="00831EEF"/>
    <w:rsid w:val="008C3A55"/>
    <w:rsid w:val="009E58C9"/>
    <w:rsid w:val="00A108CB"/>
    <w:rsid w:val="00A37CD8"/>
    <w:rsid w:val="00A51266"/>
    <w:rsid w:val="00A7195C"/>
    <w:rsid w:val="00A75201"/>
    <w:rsid w:val="00AE11D2"/>
    <w:rsid w:val="00B11BCD"/>
    <w:rsid w:val="00B4261D"/>
    <w:rsid w:val="00B71791"/>
    <w:rsid w:val="00BA25E2"/>
    <w:rsid w:val="00C213E3"/>
    <w:rsid w:val="00C60385"/>
    <w:rsid w:val="00CC4924"/>
    <w:rsid w:val="00CC7DB5"/>
    <w:rsid w:val="00CF0456"/>
    <w:rsid w:val="00E070DF"/>
    <w:rsid w:val="00EC2B86"/>
    <w:rsid w:val="00EE206B"/>
    <w:rsid w:val="00EE51B6"/>
    <w:rsid w:val="00F15632"/>
    <w:rsid w:val="00FA1501"/>
    <w:rsid w:val="00FB1166"/>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B182"/>
  <w15:chartTrackingRefBased/>
  <w15:docId w15:val="{84641005-D0ED-47C1-A0D9-11F9304B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TableGrid">
    <w:name w:val="Table Grid"/>
    <w:basedOn w:val="TableNormal"/>
    <w:uiPriority w:val="39"/>
    <w:rsid w:val="00EE206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F15632"/>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lay\Downloads\CO60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CO600-Template</Template>
  <TotalTime>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dc:creator>
  <cp:keywords/>
  <dc:description/>
  <cp:lastModifiedBy>Finlay</cp:lastModifiedBy>
  <cp:revision>4</cp:revision>
  <dcterms:created xsi:type="dcterms:W3CDTF">2018-10-04T19:14:00Z</dcterms:created>
  <dcterms:modified xsi:type="dcterms:W3CDTF">2018-11-25T11:29:00Z</dcterms:modified>
</cp:coreProperties>
</file>