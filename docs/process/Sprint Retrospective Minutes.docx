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8647" w14:textId="162BC44D" w:rsidR="00181D24" w:rsidRDefault="005E6E81" w:rsidP="00FA1501">
      <w:pPr>
        <w:pStyle w:val="Title"/>
      </w:pPr>
      <w:r>
        <w:t xml:space="preserve">Sprint </w:t>
      </w:r>
      <w:r w:rsidR="00972B34">
        <w:t>Retrospective Meeting</w:t>
      </w:r>
    </w:p>
    <w:p w14:paraId="573415FA" w14:textId="77777777" w:rsidR="00FA1501" w:rsidRDefault="00FA1501" w:rsidP="00FA1501">
      <w:pPr>
        <w:pStyle w:val="Subtitle"/>
      </w:pPr>
      <w:r>
        <w:t>NJRB2 | MVS9 | FA296</w:t>
      </w:r>
    </w:p>
    <w:p w14:paraId="043BFCE7" w14:textId="313E7435" w:rsidR="00E07F0C" w:rsidRPr="00E07F0C" w:rsidRDefault="00E07F0C" w:rsidP="00E07F0C">
      <w:r>
        <w:t xml:space="preserve">This document shows our minutes </w:t>
      </w:r>
      <w:r w:rsidR="00755432">
        <w:t>of all our sprint planning sessions.</w:t>
      </w:r>
    </w:p>
    <w:p w14:paraId="0C61DEAC" w14:textId="4FDFD897" w:rsidR="00001219" w:rsidRDefault="00755432" w:rsidP="00001219">
      <w:pPr>
        <w:pStyle w:val="Heading1"/>
      </w:pPr>
      <w:r>
        <w:t>02</w:t>
      </w:r>
      <w:r w:rsidR="003D4668">
        <w:t>/</w:t>
      </w:r>
      <w:r>
        <w:t>10</w:t>
      </w:r>
      <w:r w:rsidR="003D4668">
        <w:t>/18</w:t>
      </w:r>
    </w:p>
    <w:p w14:paraId="21A81B2B" w14:textId="77777777" w:rsidR="009E58C9" w:rsidRDefault="003D4668" w:rsidP="009E58C9">
      <w:pPr>
        <w:pStyle w:val="Heading2"/>
      </w:pPr>
      <w:r>
        <w:t>Attendees</w:t>
      </w:r>
    </w:p>
    <w:p w14:paraId="4926FA51" w14:textId="281689E0" w:rsidR="00EC2B86" w:rsidRDefault="003D4668" w:rsidP="00EC2B86">
      <w:r>
        <w:t>Finlay Shepherd, Nicholas Bailey, Marielle Valdez</w:t>
      </w:r>
    </w:p>
    <w:p w14:paraId="03B4304B" w14:textId="6BF1719A" w:rsidR="005E6E81" w:rsidRDefault="005E6E81" w:rsidP="005E6E81">
      <w:pPr>
        <w:pStyle w:val="Heading2"/>
      </w:pPr>
      <w:r>
        <w:t>Good/Bad</w:t>
      </w:r>
    </w:p>
    <w:p w14:paraId="28A01C34" w14:textId="43E70EAF" w:rsidR="005E6E81" w:rsidRPr="005E6E81" w:rsidRDefault="005E6E81" w:rsidP="005E6E81">
      <w:pPr>
        <w:rPr>
          <w:b/>
        </w:rPr>
      </w:pPr>
      <w:r w:rsidRPr="005E6E81">
        <w:rPr>
          <w:b/>
        </w:rPr>
        <w:t>Good</w:t>
      </w:r>
    </w:p>
    <w:p w14:paraId="122B38B4" w14:textId="6A6C7026" w:rsidR="005E6E81" w:rsidRDefault="005E6E81" w:rsidP="005E6E81">
      <w:pPr>
        <w:pStyle w:val="ListParagraph"/>
        <w:numPr>
          <w:ilvl w:val="0"/>
          <w:numId w:val="11"/>
        </w:numPr>
      </w:pPr>
      <w:r>
        <w:t>Length of each print, as it enables time for other commitments</w:t>
      </w:r>
    </w:p>
    <w:p w14:paraId="5D175A70" w14:textId="550E04FC" w:rsidR="005E6E81" w:rsidRDefault="005E6E81" w:rsidP="005E6E81">
      <w:pPr>
        <w:pStyle w:val="ListParagraph"/>
        <w:numPr>
          <w:ilvl w:val="0"/>
          <w:numId w:val="11"/>
        </w:numPr>
      </w:pPr>
      <w:r>
        <w:t>Story points given to each task is very useful</w:t>
      </w:r>
    </w:p>
    <w:p w14:paraId="15E20F4A" w14:textId="2EC9A73D" w:rsidR="005E6E81" w:rsidRDefault="005E6E81" w:rsidP="005E6E81">
      <w:pPr>
        <w:pStyle w:val="ListParagraph"/>
        <w:numPr>
          <w:ilvl w:val="0"/>
          <w:numId w:val="11"/>
        </w:numPr>
      </w:pPr>
      <w:r>
        <w:t>We have achieved necessary goals wanted by end of sprint</w:t>
      </w:r>
    </w:p>
    <w:p w14:paraId="0921923A" w14:textId="4D59BFF6" w:rsidR="005E6E81" w:rsidRDefault="005E6E81" w:rsidP="005E6E81">
      <w:pPr>
        <w:pStyle w:val="ListParagraph"/>
        <w:numPr>
          <w:ilvl w:val="0"/>
          <w:numId w:val="11"/>
        </w:numPr>
      </w:pPr>
      <w:r>
        <w:t>Adding tasks to Trello isn’t necessarily bad</w:t>
      </w:r>
    </w:p>
    <w:p w14:paraId="40AAF2F5" w14:textId="4F7DB4CC" w:rsidR="005E6E81" w:rsidRPr="005E6E81" w:rsidRDefault="005E6E81" w:rsidP="005E6E81">
      <w:pPr>
        <w:rPr>
          <w:b/>
        </w:rPr>
      </w:pPr>
      <w:r w:rsidRPr="005E6E81">
        <w:rPr>
          <w:b/>
        </w:rPr>
        <w:t>Bad</w:t>
      </w:r>
    </w:p>
    <w:p w14:paraId="248DC409" w14:textId="70BC0A72" w:rsidR="005E6E81" w:rsidRDefault="005E6E81" w:rsidP="005E6E81">
      <w:pPr>
        <w:pStyle w:val="ListParagraph"/>
        <w:numPr>
          <w:ilvl w:val="0"/>
          <w:numId w:val="11"/>
        </w:numPr>
      </w:pPr>
      <w:r>
        <w:t>Pull reviews on Git needs to be consistently done</w:t>
      </w:r>
    </w:p>
    <w:p w14:paraId="78E99FB6" w14:textId="7775BB3B" w:rsidR="005E6E81" w:rsidRDefault="005E6E81" w:rsidP="005E6E81">
      <w:pPr>
        <w:pStyle w:val="ListParagraph"/>
        <w:numPr>
          <w:ilvl w:val="0"/>
          <w:numId w:val="11"/>
        </w:numPr>
      </w:pPr>
      <w:r>
        <w:t>Need to be stricter in terms of doing stand ups</w:t>
      </w:r>
    </w:p>
    <w:p w14:paraId="04BFB916" w14:textId="7A9CB89F" w:rsidR="005E6E81" w:rsidRDefault="005E6E81" w:rsidP="005E6E81">
      <w:pPr>
        <w:pStyle w:val="ListParagraph"/>
        <w:numPr>
          <w:ilvl w:val="0"/>
          <w:numId w:val="11"/>
        </w:numPr>
      </w:pPr>
      <w:r>
        <w:t>Checking people’s work needs to be more common</w:t>
      </w:r>
    </w:p>
    <w:p w14:paraId="6963A512" w14:textId="30B51A96" w:rsidR="005E6E81" w:rsidRPr="005E6E81" w:rsidRDefault="005E6E81" w:rsidP="005E6E81">
      <w:pPr>
        <w:pStyle w:val="ListParagraph"/>
        <w:numPr>
          <w:ilvl w:val="0"/>
          <w:numId w:val="11"/>
        </w:numPr>
      </w:pPr>
      <w:r>
        <w:t>Story points can be confusing if assigned to the whole group as one person might have done more work the another</w:t>
      </w:r>
    </w:p>
    <w:p w14:paraId="0CBFD92B" w14:textId="0B3E45FC" w:rsidR="005E6E81" w:rsidRDefault="00E07F0C" w:rsidP="005E6E81">
      <w:pPr>
        <w:pStyle w:val="Heading2"/>
      </w:pPr>
      <w:r>
        <w:t>Discussion</w:t>
      </w:r>
      <w:r w:rsidR="005E6E81">
        <w:tab/>
      </w:r>
    </w:p>
    <w:p w14:paraId="6F0F8EEA" w14:textId="77777777" w:rsidR="005E6E81" w:rsidRPr="005E6E81" w:rsidRDefault="005E6E81" w:rsidP="005E6E81">
      <w:pPr>
        <w:spacing w:before="0" w:after="0"/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6E81" w14:paraId="69643F5B" w14:textId="77777777" w:rsidTr="005E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B964" w14:textId="762A1BAF" w:rsidR="005E6E81" w:rsidRDefault="005E6E81" w:rsidP="005E6E81">
            <w:pPr>
              <w:spacing w:before="0"/>
              <w:jc w:val="center"/>
            </w:pPr>
            <w:r>
              <w:t>Work Scheduled</w:t>
            </w:r>
          </w:p>
        </w:tc>
        <w:tc>
          <w:tcPr>
            <w:tcW w:w="3005" w:type="dxa"/>
          </w:tcPr>
          <w:p w14:paraId="35D4D538" w14:textId="5801B4CA" w:rsidR="005E6E81" w:rsidRDefault="005E6E81" w:rsidP="005E6E8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3006" w:type="dxa"/>
          </w:tcPr>
          <w:p w14:paraId="41049F68" w14:textId="6D8189AC" w:rsidR="005E6E81" w:rsidRDefault="005E6E81" w:rsidP="005E6E8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to be Re-Scheduled</w:t>
            </w:r>
          </w:p>
        </w:tc>
      </w:tr>
      <w:tr w:rsidR="005E6E81" w14:paraId="6DAEA03C" w14:textId="77777777" w:rsidTr="005E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DF7973" w14:textId="3E944A73" w:rsidR="005E6E81" w:rsidRDefault="005E6E81" w:rsidP="005E6E81">
            <w:pPr>
              <w:spacing w:before="0"/>
              <w:jc w:val="center"/>
            </w:pPr>
            <w:r>
              <w:t>32</w:t>
            </w:r>
          </w:p>
        </w:tc>
        <w:tc>
          <w:tcPr>
            <w:tcW w:w="3005" w:type="dxa"/>
          </w:tcPr>
          <w:p w14:paraId="29430021" w14:textId="3D99AD15" w:rsidR="005E6E81" w:rsidRDefault="005E6E81" w:rsidP="005E6E8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3006" w:type="dxa"/>
          </w:tcPr>
          <w:p w14:paraId="0A68B32E" w14:textId="4B91D000" w:rsidR="005E6E81" w:rsidRDefault="005E6E81" w:rsidP="005E6E81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52F7C628" w14:textId="4AA66551" w:rsidR="00E07F0C" w:rsidRDefault="00E07F0C" w:rsidP="00755432"/>
    <w:p w14:paraId="163D2354" w14:textId="77777777" w:rsidR="005E6E81" w:rsidRDefault="005E6E81">
      <w:pPr>
        <w:rPr>
          <w:caps/>
          <w:color w:val="FFFFFF" w:themeColor="background1"/>
          <w:spacing w:val="15"/>
          <w:sz w:val="22"/>
          <w:szCs w:val="22"/>
        </w:rPr>
      </w:pPr>
      <w:bookmarkStart w:id="0" w:name="_GoBack"/>
      <w:bookmarkEnd w:id="0"/>
      <w:r>
        <w:br w:type="page"/>
      </w:r>
    </w:p>
    <w:p w14:paraId="2FCD2E9A" w14:textId="5D014EE9" w:rsidR="005E6E81" w:rsidRDefault="005E6E81" w:rsidP="005E6E81">
      <w:pPr>
        <w:pStyle w:val="Heading1"/>
      </w:pPr>
      <w:r>
        <w:lastRenderedPageBreak/>
        <w:t>02/10/18</w:t>
      </w:r>
    </w:p>
    <w:p w14:paraId="6D81A249" w14:textId="77777777" w:rsidR="005E6E81" w:rsidRDefault="005E6E81" w:rsidP="005E6E81">
      <w:pPr>
        <w:pStyle w:val="Heading2"/>
      </w:pPr>
      <w:r>
        <w:t>Attendees</w:t>
      </w:r>
    </w:p>
    <w:p w14:paraId="213BAA48" w14:textId="0C9F0022" w:rsidR="005E6E81" w:rsidRDefault="005E6E81" w:rsidP="005E6E81">
      <w:r>
        <w:t>Finlay Shepherd, Nicholas Bailey</w:t>
      </w:r>
    </w:p>
    <w:p w14:paraId="09004508" w14:textId="77777777" w:rsidR="005E6E81" w:rsidRDefault="005E6E81" w:rsidP="005E6E81">
      <w:pPr>
        <w:pStyle w:val="Heading2"/>
      </w:pPr>
      <w:r>
        <w:t>Good/Bad</w:t>
      </w:r>
    </w:p>
    <w:p w14:paraId="6A64F236" w14:textId="77777777" w:rsidR="005E6E81" w:rsidRPr="005E6E81" w:rsidRDefault="005E6E81" w:rsidP="005E6E81">
      <w:pPr>
        <w:rPr>
          <w:b/>
        </w:rPr>
      </w:pPr>
      <w:r w:rsidRPr="005E6E81">
        <w:rPr>
          <w:b/>
        </w:rPr>
        <w:t>Good</w:t>
      </w:r>
    </w:p>
    <w:p w14:paraId="2030A73F" w14:textId="709D4240" w:rsidR="005E6E81" w:rsidRDefault="005E6E81" w:rsidP="005E6E81">
      <w:pPr>
        <w:pStyle w:val="ListParagraph"/>
        <w:numPr>
          <w:ilvl w:val="0"/>
          <w:numId w:val="11"/>
        </w:numPr>
      </w:pPr>
      <w:r>
        <w:t>All up-to-date on what everyone is doing due to the stand ups</w:t>
      </w:r>
    </w:p>
    <w:p w14:paraId="058CEA31" w14:textId="77777777" w:rsidR="005E6E81" w:rsidRPr="005E6E81" w:rsidRDefault="005E6E81" w:rsidP="005E6E81">
      <w:pPr>
        <w:rPr>
          <w:b/>
        </w:rPr>
      </w:pPr>
      <w:r w:rsidRPr="005E6E81">
        <w:rPr>
          <w:b/>
        </w:rPr>
        <w:t>Bad</w:t>
      </w:r>
    </w:p>
    <w:p w14:paraId="66C532B9" w14:textId="6677222E" w:rsidR="005E6E81" w:rsidRDefault="005E6E81" w:rsidP="005E6E81">
      <w:pPr>
        <w:pStyle w:val="ListParagraph"/>
        <w:numPr>
          <w:ilvl w:val="0"/>
          <w:numId w:val="11"/>
        </w:numPr>
      </w:pPr>
      <w:r>
        <w:t>We put off the location problem meeting</w:t>
      </w:r>
    </w:p>
    <w:p w14:paraId="03671F26" w14:textId="3BFDA490" w:rsidR="005E6E81" w:rsidRDefault="005E6E81" w:rsidP="005E6E81">
      <w:pPr>
        <w:pStyle w:val="ListParagraph"/>
        <w:numPr>
          <w:ilvl w:val="0"/>
          <w:numId w:val="11"/>
        </w:numPr>
      </w:pPr>
      <w:r>
        <w:t>Decisions should be communicated better</w:t>
      </w:r>
    </w:p>
    <w:p w14:paraId="2BCAD1FF" w14:textId="0169A1A5" w:rsidR="005E6E81" w:rsidRPr="005E6E81" w:rsidRDefault="005E6E81" w:rsidP="005E6E81">
      <w:pPr>
        <w:pStyle w:val="ListParagraph"/>
        <w:numPr>
          <w:ilvl w:val="0"/>
          <w:numId w:val="11"/>
        </w:numPr>
      </w:pPr>
      <w:r>
        <w:t>Simulator is hard</w:t>
      </w:r>
    </w:p>
    <w:p w14:paraId="3637CA9C" w14:textId="77777777" w:rsidR="005E6E81" w:rsidRDefault="005E6E81" w:rsidP="005E6E81">
      <w:pPr>
        <w:pStyle w:val="Heading2"/>
      </w:pPr>
      <w:r>
        <w:t>Discussion</w:t>
      </w:r>
      <w:r>
        <w:tab/>
      </w:r>
    </w:p>
    <w:p w14:paraId="15648FA0" w14:textId="77777777" w:rsidR="005E6E81" w:rsidRPr="005E6E81" w:rsidRDefault="005E6E81" w:rsidP="005E6E81">
      <w:pPr>
        <w:spacing w:before="0" w:after="0"/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6E81" w14:paraId="3840172E" w14:textId="77777777" w:rsidTr="00FC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E6B581" w14:textId="77777777" w:rsidR="005E6E81" w:rsidRDefault="005E6E81" w:rsidP="00FC6977">
            <w:pPr>
              <w:spacing w:before="0"/>
              <w:jc w:val="center"/>
            </w:pPr>
            <w:r>
              <w:t>Work Scheduled</w:t>
            </w:r>
          </w:p>
        </w:tc>
        <w:tc>
          <w:tcPr>
            <w:tcW w:w="3005" w:type="dxa"/>
          </w:tcPr>
          <w:p w14:paraId="26CE0189" w14:textId="77777777" w:rsidR="005E6E81" w:rsidRDefault="005E6E81" w:rsidP="00FC697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3006" w:type="dxa"/>
          </w:tcPr>
          <w:p w14:paraId="481DBF48" w14:textId="77777777" w:rsidR="005E6E81" w:rsidRDefault="005E6E81" w:rsidP="00FC697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to be Re-Scheduled</w:t>
            </w:r>
          </w:p>
        </w:tc>
      </w:tr>
      <w:tr w:rsidR="005E6E81" w14:paraId="2E805596" w14:textId="77777777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C61A61" w14:textId="356C0A93" w:rsidR="005E6E81" w:rsidRDefault="005E6E81" w:rsidP="00FC6977">
            <w:pPr>
              <w:spacing w:before="0"/>
              <w:jc w:val="center"/>
            </w:pPr>
            <w:r>
              <w:t>12</w:t>
            </w:r>
          </w:p>
        </w:tc>
        <w:tc>
          <w:tcPr>
            <w:tcW w:w="3005" w:type="dxa"/>
          </w:tcPr>
          <w:p w14:paraId="03EEA67A" w14:textId="502CA9E2" w:rsidR="005E6E81" w:rsidRDefault="005E6E81" w:rsidP="00FC697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006" w:type="dxa"/>
          </w:tcPr>
          <w:p w14:paraId="75754260" w14:textId="6E9ECA68" w:rsidR="005E6E81" w:rsidRDefault="005E6E81" w:rsidP="00FC697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C6026F3" w14:textId="77777777" w:rsidR="005E6E81" w:rsidRDefault="005E6E81" w:rsidP="005E6E81">
      <w:pPr>
        <w:spacing w:before="0" w:after="0"/>
      </w:pPr>
    </w:p>
    <w:p w14:paraId="022EE566" w14:textId="4CC2EBA6" w:rsidR="00E07F0C" w:rsidRPr="00F97BF6" w:rsidRDefault="00E07F0C" w:rsidP="00F97BF6"/>
    <w:sectPr w:rsidR="00E07F0C" w:rsidRPr="00F9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249"/>
    <w:multiLevelType w:val="multilevel"/>
    <w:tmpl w:val="B902241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F66CDD"/>
    <w:multiLevelType w:val="multilevel"/>
    <w:tmpl w:val="784EB79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7597EA1"/>
    <w:multiLevelType w:val="multilevel"/>
    <w:tmpl w:val="61846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2DB1"/>
    <w:multiLevelType w:val="hybridMultilevel"/>
    <w:tmpl w:val="1DAEF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0C5B"/>
    <w:multiLevelType w:val="multilevel"/>
    <w:tmpl w:val="437A1CE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48A48CE"/>
    <w:multiLevelType w:val="multilevel"/>
    <w:tmpl w:val="763E957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B667FA"/>
    <w:multiLevelType w:val="hybridMultilevel"/>
    <w:tmpl w:val="698A2F38"/>
    <w:lvl w:ilvl="0" w:tplc="B0BEF1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11072"/>
    <w:multiLevelType w:val="hybridMultilevel"/>
    <w:tmpl w:val="98DA4C78"/>
    <w:lvl w:ilvl="0" w:tplc="7430E0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68"/>
    <w:rsid w:val="00001219"/>
    <w:rsid w:val="00136163"/>
    <w:rsid w:val="0015049D"/>
    <w:rsid w:val="00217436"/>
    <w:rsid w:val="00245A2E"/>
    <w:rsid w:val="00293B55"/>
    <w:rsid w:val="002A47A5"/>
    <w:rsid w:val="002D351A"/>
    <w:rsid w:val="0030241A"/>
    <w:rsid w:val="00345928"/>
    <w:rsid w:val="00365E69"/>
    <w:rsid w:val="00377AEC"/>
    <w:rsid w:val="003950BE"/>
    <w:rsid w:val="003D4668"/>
    <w:rsid w:val="00447528"/>
    <w:rsid w:val="004A34D7"/>
    <w:rsid w:val="004B0745"/>
    <w:rsid w:val="004B59C9"/>
    <w:rsid w:val="00513715"/>
    <w:rsid w:val="0057508C"/>
    <w:rsid w:val="005E6E81"/>
    <w:rsid w:val="00605565"/>
    <w:rsid w:val="00612BE2"/>
    <w:rsid w:val="00633021"/>
    <w:rsid w:val="0066320F"/>
    <w:rsid w:val="006848B1"/>
    <w:rsid w:val="007234DC"/>
    <w:rsid w:val="0074178C"/>
    <w:rsid w:val="00755432"/>
    <w:rsid w:val="007569CA"/>
    <w:rsid w:val="007857DF"/>
    <w:rsid w:val="00797F4A"/>
    <w:rsid w:val="00831EEF"/>
    <w:rsid w:val="008C3A55"/>
    <w:rsid w:val="00951743"/>
    <w:rsid w:val="00972B34"/>
    <w:rsid w:val="009E58C9"/>
    <w:rsid w:val="00A108CB"/>
    <w:rsid w:val="00A37CD8"/>
    <w:rsid w:val="00A51266"/>
    <w:rsid w:val="00A7195C"/>
    <w:rsid w:val="00A75201"/>
    <w:rsid w:val="00A848FF"/>
    <w:rsid w:val="00AE11D2"/>
    <w:rsid w:val="00B71791"/>
    <w:rsid w:val="00BA25E2"/>
    <w:rsid w:val="00C60385"/>
    <w:rsid w:val="00CC4924"/>
    <w:rsid w:val="00CC7DB5"/>
    <w:rsid w:val="00E070DF"/>
    <w:rsid w:val="00E07F0C"/>
    <w:rsid w:val="00E4002D"/>
    <w:rsid w:val="00EC2B86"/>
    <w:rsid w:val="00EE51B6"/>
    <w:rsid w:val="00F97BF6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7755"/>
  <w15:chartTrackingRefBased/>
  <w15:docId w15:val="{2F240C43-F343-488D-B425-793010D2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  <w:style w:type="table" w:styleId="GridTable2-Accent2">
    <w:name w:val="Grid Table 2 Accent 2"/>
    <w:basedOn w:val="TableNormal"/>
    <w:uiPriority w:val="47"/>
    <w:rsid w:val="003D4668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eGrid">
    <w:name w:val="Table Grid"/>
    <w:basedOn w:val="TableNormal"/>
    <w:uiPriority w:val="39"/>
    <w:rsid w:val="005E6E8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Downloads\CO600%20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 Template</Template>
  <TotalTime>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Williams</dc:creator>
  <cp:keywords/>
  <dc:description/>
  <cp:lastModifiedBy>Kristian Williams</cp:lastModifiedBy>
  <cp:revision>3</cp:revision>
  <dcterms:created xsi:type="dcterms:W3CDTF">2018-11-12T18:39:00Z</dcterms:created>
  <dcterms:modified xsi:type="dcterms:W3CDTF">2018-11-12T18:48:00Z</dcterms:modified>
</cp:coreProperties>
</file>