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0A837" w14:textId="587CA453" w:rsidR="00181D24" w:rsidRDefault="00597CC7" w:rsidP="00FA1501">
      <w:pPr>
        <w:pStyle w:val="Title"/>
      </w:pPr>
      <w:r>
        <w:t>LOCATION PROBLEM</w:t>
      </w:r>
    </w:p>
    <w:p w14:paraId="70822D9B" w14:textId="77777777" w:rsidR="00FA1501" w:rsidRDefault="00FA1501" w:rsidP="00FA1501">
      <w:pPr>
        <w:pStyle w:val="Subtitle"/>
      </w:pPr>
      <w:r>
        <w:t>NJRB2 | MVS9 | FA296</w:t>
      </w:r>
    </w:p>
    <w:p w14:paraId="4421CA53" w14:textId="6CB10816" w:rsidR="00CC4924" w:rsidRDefault="00BB2D19" w:rsidP="00BB2D19">
      <w:pPr>
        <w:pStyle w:val="Heading1"/>
      </w:pPr>
      <w:r>
        <w:t>Problem Description</w:t>
      </w:r>
    </w:p>
    <w:p w14:paraId="558976FF" w14:textId="74B2C3D2" w:rsidR="00597CC7" w:rsidRDefault="00597CC7" w:rsidP="00597CC7">
      <w:r>
        <w:t xml:space="preserve">The drone should aim to locate the Roomba, using any specified features, and successfully guide the Roomba to the pen. The pen will be a small area within the predefined arena. To complete the project’s aims, we should be able to drive the </w:t>
      </w:r>
      <w:r w:rsidR="008740F8">
        <w:t xml:space="preserve">Roomba through messages sent from our side. </w:t>
      </w:r>
      <w:r w:rsidR="008740F8">
        <w:t>We</w:t>
      </w:r>
      <w:r w:rsidR="008740F8">
        <w:t xml:space="preserve"> are not allowed to </w:t>
      </w:r>
      <w:r w:rsidR="000A260F">
        <w:t>contact</w:t>
      </w:r>
      <w:r w:rsidR="008740F8">
        <w:t xml:space="preserve"> the Roomba using the drone.</w:t>
      </w:r>
    </w:p>
    <w:p w14:paraId="2B6F2643" w14:textId="47B3E6E2" w:rsidR="000A260F" w:rsidRDefault="000A260F" w:rsidP="00597CC7">
      <w:r>
        <w:t xml:space="preserve">One problem regarding the location part is having to search the specified area for the drone. Complications can include the drone missing the Roomba as it searched the perimeter, as well as the drone flying over the boundaries of the zone (which is not allowed). Furthermore, we also </w:t>
      </w:r>
      <w:r w:rsidR="009E19B5">
        <w:t>must</w:t>
      </w:r>
      <w:r>
        <w:t xml:space="preserve"> make sure that the Roomba does not cross said boundaries</w:t>
      </w:r>
      <w:r w:rsidR="009E19B5">
        <w:t>. In case it happens, the mission has failed.</w:t>
      </w:r>
    </w:p>
    <w:p w14:paraId="4416E1F4" w14:textId="090F4FA5" w:rsidR="00597CC7" w:rsidRDefault="00597CC7" w:rsidP="00597CC7">
      <w:r>
        <w:t>Another problem is the following action after the drone has successfully found the location of the Roomba. Due to the movement of the Roomba, it may be difficult to follow the it with no latency. Therefore, we need to figure out what the drone should do as soon as the Roomba is found. One of the solutions could be to follow the Roomba whilst staying at a minimum height.</w:t>
      </w:r>
    </w:p>
    <w:p w14:paraId="3CE71DBD" w14:textId="77777777" w:rsidR="00597CC7" w:rsidRDefault="00597CC7" w:rsidP="00597CC7">
      <w:r>
        <w:t>It has been declared that this is one of the most significant issues we will have to resolve. To help us conclude, as well as to give us ideas, we will be reading through a variety of articles regarding this topic.</w:t>
      </w:r>
    </w:p>
    <w:p w14:paraId="0DC37515" w14:textId="0D7A96E9" w:rsidR="00BB2D19" w:rsidRDefault="00597CC7" w:rsidP="00BB2D19">
      <w:pPr>
        <w:pStyle w:val="Heading1"/>
      </w:pPr>
      <w:r>
        <w:t>Use Cases</w:t>
      </w:r>
    </w:p>
    <w:p w14:paraId="2B4BB617" w14:textId="77777777" w:rsidR="00597CC7" w:rsidRPr="00C06ED1" w:rsidRDefault="00597CC7" w:rsidP="00597CC7">
      <w:pPr>
        <w:rPr>
          <w:rFonts w:cstheme="minorHAnsi"/>
        </w:rPr>
      </w:pPr>
      <w:bookmarkStart w:id="0" w:name="_Hlk529702723"/>
    </w:p>
    <w:tbl>
      <w:tblPr>
        <w:tblStyle w:val="GridTable2-Accent2"/>
        <w:tblW w:w="0" w:type="auto"/>
        <w:tblLook w:val="04A0" w:firstRow="1" w:lastRow="0" w:firstColumn="1" w:lastColumn="0" w:noHBand="0" w:noVBand="1"/>
      </w:tblPr>
      <w:tblGrid>
        <w:gridCol w:w="2405"/>
        <w:gridCol w:w="6611"/>
      </w:tblGrid>
      <w:tr w:rsidR="00597CC7" w:rsidRPr="00C06ED1" w14:paraId="1BBC5F30"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29554EB" w14:textId="77777777" w:rsidR="00597CC7" w:rsidRPr="00C06ED1" w:rsidRDefault="00597CC7" w:rsidP="00250DE4">
            <w:pPr>
              <w:rPr>
                <w:rFonts w:cstheme="minorHAnsi"/>
                <w:i/>
              </w:rPr>
            </w:pPr>
            <w:bookmarkStart w:id="1" w:name="_Hlk529702818"/>
            <w:r w:rsidRPr="00C06ED1">
              <w:rPr>
                <w:rFonts w:cstheme="minorHAnsi"/>
                <w:i/>
              </w:rPr>
              <w:t>Use Case Name</w:t>
            </w:r>
          </w:p>
        </w:tc>
        <w:tc>
          <w:tcPr>
            <w:tcW w:w="6611" w:type="dxa"/>
          </w:tcPr>
          <w:p w14:paraId="05E77691"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Location Problem</w:t>
            </w:r>
          </w:p>
        </w:tc>
      </w:tr>
      <w:tr w:rsidR="00597CC7" w:rsidRPr="00C06ED1" w14:paraId="5A35C3DD"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9C64FE"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1EDB32BA"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 Roomba</w:t>
            </w:r>
          </w:p>
        </w:tc>
      </w:tr>
      <w:tr w:rsidR="00597CC7" w:rsidRPr="00C06ED1" w14:paraId="21EFCF4A"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5BA7DB43"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51937B58"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 xml:space="preserve">We want the drone to be able to guide the Roomba to the location of the pen </w:t>
            </w:r>
          </w:p>
        </w:tc>
      </w:tr>
      <w:tr w:rsidR="00597CC7" w:rsidRPr="00C06ED1" w14:paraId="764072F2"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F00814" w14:textId="77777777" w:rsidR="00597CC7" w:rsidRPr="00C06ED1" w:rsidRDefault="00597CC7" w:rsidP="00250DE4">
            <w:pPr>
              <w:rPr>
                <w:rFonts w:cstheme="minorHAnsi"/>
                <w:b w:val="0"/>
                <w:i/>
              </w:rPr>
            </w:pPr>
            <w:r w:rsidRPr="00C06ED1">
              <w:rPr>
                <w:rFonts w:cstheme="minorHAnsi"/>
                <w:b w:val="0"/>
                <w:i/>
              </w:rPr>
              <w:t>Flow of Events</w:t>
            </w:r>
          </w:p>
        </w:tc>
        <w:tc>
          <w:tcPr>
            <w:tcW w:w="6611" w:type="dxa"/>
          </w:tcPr>
          <w:p w14:paraId="1E72919A"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enters the zone</w:t>
            </w:r>
          </w:p>
          <w:p w14:paraId="2C488C79"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know the location of the pen</w:t>
            </w:r>
          </w:p>
          <w:p w14:paraId="7641DB64"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find the Roomba using image analysis</w:t>
            </w:r>
          </w:p>
          <w:p w14:paraId="578A7893"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manoeuvre the Roomba to the pen</w:t>
            </w:r>
          </w:p>
        </w:tc>
      </w:tr>
      <w:tr w:rsidR="00597CC7" w:rsidRPr="00C06ED1" w14:paraId="62456519"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21869C10" w14:textId="77777777" w:rsidR="00597CC7" w:rsidRPr="00C06ED1" w:rsidRDefault="00597CC7" w:rsidP="00250DE4">
            <w:pPr>
              <w:rPr>
                <w:rFonts w:cstheme="minorHAnsi"/>
                <w:b w:val="0"/>
                <w:i/>
              </w:rPr>
            </w:pPr>
            <w:r w:rsidRPr="00C06ED1">
              <w:rPr>
                <w:rFonts w:cstheme="minorHAnsi"/>
                <w:b w:val="0"/>
                <w:i/>
              </w:rPr>
              <w:t>Pre-condition</w:t>
            </w:r>
          </w:p>
        </w:tc>
        <w:tc>
          <w:tcPr>
            <w:tcW w:w="6611" w:type="dxa"/>
          </w:tcPr>
          <w:p w14:paraId="441DC5E3"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to have a QR code</w:t>
            </w:r>
          </w:p>
          <w:p w14:paraId="453D7885"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is only moving within the zone</w:t>
            </w:r>
          </w:p>
        </w:tc>
      </w:tr>
      <w:tr w:rsidR="00597CC7" w:rsidRPr="00C06ED1" w14:paraId="6F4C09C3"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4467AC" w14:textId="77777777" w:rsidR="00597CC7" w:rsidRPr="00C06ED1" w:rsidRDefault="00597CC7" w:rsidP="00250DE4">
            <w:pPr>
              <w:rPr>
                <w:rFonts w:cstheme="minorHAnsi"/>
                <w:b w:val="0"/>
                <w:i/>
              </w:rPr>
            </w:pPr>
            <w:r w:rsidRPr="00C06ED1">
              <w:rPr>
                <w:rFonts w:cstheme="minorHAnsi"/>
                <w:b w:val="0"/>
                <w:i/>
              </w:rPr>
              <w:t>Post-condition</w:t>
            </w:r>
          </w:p>
        </w:tc>
        <w:tc>
          <w:tcPr>
            <w:tcW w:w="6611" w:type="dxa"/>
          </w:tcPr>
          <w:p w14:paraId="2A49E111" w14:textId="77777777" w:rsidR="00597CC7" w:rsidRPr="00C06ED1" w:rsidRDefault="00597CC7" w:rsidP="00597CC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must at least reach or go through the pen for it to be successful</w:t>
            </w:r>
          </w:p>
        </w:tc>
      </w:tr>
    </w:tbl>
    <w:p w14:paraId="531F6DB5"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69E6781"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C099EF" w14:textId="77777777" w:rsidR="00597CC7" w:rsidRPr="00C06ED1" w:rsidRDefault="00597CC7" w:rsidP="00250DE4">
            <w:pPr>
              <w:rPr>
                <w:rFonts w:cstheme="minorHAnsi"/>
                <w:i/>
              </w:rPr>
            </w:pPr>
            <w:r w:rsidRPr="00C06ED1">
              <w:rPr>
                <w:rFonts w:cstheme="minorHAnsi"/>
                <w:i/>
              </w:rPr>
              <w:t>Use Case Name</w:t>
            </w:r>
          </w:p>
        </w:tc>
        <w:tc>
          <w:tcPr>
            <w:tcW w:w="6611" w:type="dxa"/>
          </w:tcPr>
          <w:p w14:paraId="32DE5638"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Drone-Pen Acknowledgement</w:t>
            </w:r>
          </w:p>
        </w:tc>
      </w:tr>
      <w:tr w:rsidR="00597CC7" w:rsidRPr="00C06ED1" w14:paraId="18C0E88F"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F58C70"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481996F4"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w:t>
            </w:r>
          </w:p>
        </w:tc>
      </w:tr>
      <w:tr w:rsidR="00597CC7" w:rsidRPr="00C06ED1" w14:paraId="6C3F2E34"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3BA6683A"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79F94E56"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 xml:space="preserve">Drone to know the location of the pen before attempting to find the location of the Roomba </w:t>
            </w:r>
          </w:p>
        </w:tc>
      </w:tr>
    </w:tbl>
    <w:p w14:paraId="73AFA1CB" w14:textId="5BAD3455" w:rsidR="00597CC7" w:rsidRDefault="00597CC7" w:rsidP="00597CC7">
      <w:pPr>
        <w:rPr>
          <w:rFonts w:cstheme="minorHAnsi"/>
        </w:rPr>
      </w:pPr>
    </w:p>
    <w:p w14:paraId="1EBD7E9E" w14:textId="77777777" w:rsidR="009E19B5" w:rsidRPr="00C06ED1" w:rsidRDefault="009E19B5" w:rsidP="00597CC7">
      <w:pPr>
        <w:rPr>
          <w:rFonts w:cstheme="minorHAnsi"/>
        </w:rPr>
      </w:pPr>
      <w:bookmarkStart w:id="2" w:name="_GoBack"/>
      <w:bookmarkEnd w:id="2"/>
    </w:p>
    <w:tbl>
      <w:tblPr>
        <w:tblStyle w:val="GridTable2-Accent2"/>
        <w:tblW w:w="0" w:type="auto"/>
        <w:tblLook w:val="04A0" w:firstRow="1" w:lastRow="0" w:firstColumn="1" w:lastColumn="0" w:noHBand="0" w:noVBand="1"/>
      </w:tblPr>
      <w:tblGrid>
        <w:gridCol w:w="2405"/>
        <w:gridCol w:w="6611"/>
      </w:tblGrid>
      <w:tr w:rsidR="00597CC7" w:rsidRPr="00C06ED1" w14:paraId="16A39B84"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B0A5B9" w14:textId="77777777" w:rsidR="00597CC7" w:rsidRPr="00C06ED1" w:rsidRDefault="00597CC7" w:rsidP="00250DE4">
            <w:pPr>
              <w:rPr>
                <w:rFonts w:cstheme="minorHAnsi"/>
                <w:i/>
              </w:rPr>
            </w:pPr>
            <w:r w:rsidRPr="00C06ED1">
              <w:rPr>
                <w:rFonts w:cstheme="minorHAnsi"/>
                <w:i/>
              </w:rPr>
              <w:lastRenderedPageBreak/>
              <w:t>Use Case Name</w:t>
            </w:r>
          </w:p>
        </w:tc>
        <w:tc>
          <w:tcPr>
            <w:tcW w:w="6611" w:type="dxa"/>
          </w:tcPr>
          <w:p w14:paraId="08D2B62D"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Access to Roomba</w:t>
            </w:r>
          </w:p>
        </w:tc>
      </w:tr>
      <w:tr w:rsidR="00597CC7" w:rsidRPr="00C06ED1" w14:paraId="0125C25B"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D91CF27"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7DC4C77B"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Drone</w:t>
            </w:r>
          </w:p>
        </w:tc>
      </w:tr>
      <w:tr w:rsidR="00597CC7" w:rsidRPr="00C06ED1" w14:paraId="23EBA773"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209DDC86"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373ECA05" w14:textId="480830E8" w:rsidR="00597CC7"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Drone</w:t>
            </w:r>
            <w:r w:rsidR="00386DD6">
              <w:rPr>
                <w:rFonts w:cstheme="minorHAnsi"/>
              </w:rPr>
              <w:t xml:space="preserve"> can send messages to the Roomba, however, must be simple</w:t>
            </w:r>
            <w:r w:rsidR="000A260F">
              <w:rPr>
                <w:rFonts w:cstheme="minorHAnsi"/>
              </w:rPr>
              <w:t xml:space="preserve"> </w:t>
            </w:r>
            <w:r w:rsidR="00386DD6">
              <w:rPr>
                <w:rFonts w:cstheme="minorHAnsi"/>
              </w:rPr>
              <w:t>and</w:t>
            </w:r>
            <w:r w:rsidR="000A260F">
              <w:rPr>
                <w:rFonts w:cstheme="minorHAnsi"/>
              </w:rPr>
              <w:t xml:space="preserve"> cannot be</w:t>
            </w:r>
            <w:r w:rsidR="00386DD6">
              <w:rPr>
                <w:rFonts w:cstheme="minorHAnsi"/>
              </w:rPr>
              <w:t xml:space="preserve"> complex directions. Messages can be:</w:t>
            </w:r>
          </w:p>
          <w:p w14:paraId="2C02F44C" w14:textId="77777777" w:rsidR="00386DD6" w:rsidRDefault="00386DD6" w:rsidP="00386DD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Rotate 90 degrees</w:t>
            </w:r>
          </w:p>
          <w:p w14:paraId="6321D4C0" w14:textId="7270640F" w:rsidR="00386DD6" w:rsidRPr="00386DD6" w:rsidRDefault="00386DD6" w:rsidP="00386DD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Stop</w:t>
            </w:r>
          </w:p>
        </w:tc>
      </w:tr>
    </w:tbl>
    <w:p w14:paraId="2283B2E8"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3FE81995"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17336BD" w14:textId="77777777" w:rsidR="00597CC7" w:rsidRPr="00C06ED1" w:rsidRDefault="00597CC7" w:rsidP="00250DE4">
            <w:pPr>
              <w:rPr>
                <w:rFonts w:cstheme="minorHAnsi"/>
                <w:i/>
              </w:rPr>
            </w:pPr>
            <w:r w:rsidRPr="00C06ED1">
              <w:rPr>
                <w:rFonts w:cstheme="minorHAnsi"/>
                <w:i/>
              </w:rPr>
              <w:t>Use Case Name</w:t>
            </w:r>
          </w:p>
        </w:tc>
        <w:tc>
          <w:tcPr>
            <w:tcW w:w="6611" w:type="dxa"/>
          </w:tcPr>
          <w:p w14:paraId="2C07BCF0"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Time to Accomplish Task</w:t>
            </w:r>
          </w:p>
        </w:tc>
      </w:tr>
      <w:tr w:rsidR="00597CC7" w:rsidRPr="00C06ED1" w14:paraId="1571DB6A"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2A2D2A"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5B137B66"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Roomba</w:t>
            </w:r>
          </w:p>
        </w:tc>
      </w:tr>
      <w:tr w:rsidR="00597CC7" w:rsidRPr="00C06ED1" w14:paraId="0BFC06D4"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4BFB1F70"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7BF1F2C9"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There is no set time for the task to be finished.</w:t>
            </w:r>
          </w:p>
        </w:tc>
      </w:tr>
    </w:tbl>
    <w:p w14:paraId="5E9EA597"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B9F29A1"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438300" w14:textId="77777777" w:rsidR="00597CC7" w:rsidRPr="00C06ED1" w:rsidRDefault="00597CC7" w:rsidP="00250DE4">
            <w:pPr>
              <w:rPr>
                <w:rFonts w:cstheme="minorHAnsi"/>
                <w:i/>
              </w:rPr>
            </w:pPr>
            <w:r w:rsidRPr="00C06ED1">
              <w:rPr>
                <w:rFonts w:cstheme="minorHAnsi"/>
                <w:i/>
              </w:rPr>
              <w:t>Use Case Name</w:t>
            </w:r>
          </w:p>
        </w:tc>
        <w:tc>
          <w:tcPr>
            <w:tcW w:w="6611" w:type="dxa"/>
          </w:tcPr>
          <w:p w14:paraId="4405551E"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Attachments</w:t>
            </w:r>
          </w:p>
        </w:tc>
      </w:tr>
      <w:tr w:rsidR="00597CC7" w:rsidRPr="00C06ED1" w14:paraId="7314A8B2"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0CD523"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3B597CC7"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 Roomba</w:t>
            </w:r>
          </w:p>
        </w:tc>
      </w:tr>
      <w:tr w:rsidR="00597CC7" w:rsidRPr="00C06ED1" w14:paraId="7A0CDA91"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7A989CA9"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4BBF0418"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All participating objects allowed to have as many attachments needed to accomplish the task</w:t>
            </w:r>
          </w:p>
        </w:tc>
      </w:tr>
    </w:tbl>
    <w:p w14:paraId="5A29E250"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2F064B30"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DBF7CC" w14:textId="77777777" w:rsidR="00597CC7" w:rsidRPr="00C06ED1" w:rsidRDefault="00597CC7" w:rsidP="00250DE4">
            <w:pPr>
              <w:rPr>
                <w:rFonts w:cstheme="minorHAnsi"/>
                <w:i/>
              </w:rPr>
            </w:pPr>
            <w:r w:rsidRPr="00C06ED1">
              <w:rPr>
                <w:rFonts w:cstheme="minorHAnsi"/>
                <w:i/>
              </w:rPr>
              <w:t>Use Case Name</w:t>
            </w:r>
          </w:p>
        </w:tc>
        <w:tc>
          <w:tcPr>
            <w:tcW w:w="6611" w:type="dxa"/>
          </w:tcPr>
          <w:p w14:paraId="78BE13B0"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Low Battery Roomba</w:t>
            </w:r>
          </w:p>
        </w:tc>
      </w:tr>
      <w:tr w:rsidR="00597CC7" w:rsidRPr="00C06ED1" w14:paraId="1BEC1425"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7F3AD8" w14:textId="77777777" w:rsidR="00597CC7" w:rsidRPr="00C06ED1" w:rsidRDefault="00597CC7" w:rsidP="00250DE4">
            <w:pPr>
              <w:rPr>
                <w:rFonts w:cstheme="minorHAnsi"/>
                <w:i/>
              </w:rPr>
            </w:pPr>
            <w:r w:rsidRPr="00C06ED1">
              <w:rPr>
                <w:rFonts w:cstheme="minorHAnsi"/>
                <w:i/>
              </w:rPr>
              <w:t>Participating Objects</w:t>
            </w:r>
          </w:p>
        </w:tc>
        <w:tc>
          <w:tcPr>
            <w:tcW w:w="6611" w:type="dxa"/>
          </w:tcPr>
          <w:p w14:paraId="6F01321A" w14:textId="77777777" w:rsidR="00597CC7" w:rsidRPr="00F27F73"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F27F73">
              <w:rPr>
                <w:rFonts w:cstheme="minorHAnsi"/>
              </w:rPr>
              <w:t>Roomba</w:t>
            </w:r>
          </w:p>
        </w:tc>
      </w:tr>
      <w:tr w:rsidR="00597CC7" w:rsidRPr="00C06ED1" w14:paraId="4F17A990"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4ACD9D4B" w14:textId="77777777" w:rsidR="00597CC7" w:rsidRPr="00C06ED1" w:rsidRDefault="00597CC7" w:rsidP="00250DE4">
            <w:pPr>
              <w:rPr>
                <w:rFonts w:cstheme="minorHAnsi"/>
                <w:b w:val="0"/>
                <w:i/>
              </w:rPr>
            </w:pPr>
            <w:r w:rsidRPr="00C06ED1">
              <w:rPr>
                <w:rFonts w:cstheme="minorHAnsi"/>
                <w:b w:val="0"/>
                <w:i/>
              </w:rPr>
              <w:t>Flow of Events</w:t>
            </w:r>
          </w:p>
        </w:tc>
        <w:tc>
          <w:tcPr>
            <w:tcW w:w="6611" w:type="dxa"/>
          </w:tcPr>
          <w:p w14:paraId="4D181585" w14:textId="77777777" w:rsidR="00597CC7" w:rsidRPr="00C06ED1" w:rsidRDefault="00597CC7" w:rsidP="00597CC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will realise it is low battery</w:t>
            </w:r>
          </w:p>
          <w:p w14:paraId="2FFE6FE6" w14:textId="77777777" w:rsidR="00597CC7" w:rsidRPr="00C06ED1" w:rsidRDefault="00597CC7" w:rsidP="00597CC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As an automatic reaction, Roomba will find the nearest charging source</w:t>
            </w:r>
          </w:p>
        </w:tc>
      </w:tr>
      <w:tr w:rsidR="00597CC7" w:rsidRPr="00C06ED1" w14:paraId="3640349E"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D0DF70" w14:textId="77777777" w:rsidR="00597CC7" w:rsidRPr="00C06ED1" w:rsidRDefault="00597CC7" w:rsidP="00250DE4">
            <w:pPr>
              <w:rPr>
                <w:rFonts w:cstheme="minorHAnsi"/>
                <w:b w:val="0"/>
                <w:i/>
              </w:rPr>
            </w:pPr>
            <w:r w:rsidRPr="00C06ED1">
              <w:rPr>
                <w:rFonts w:cstheme="minorHAnsi"/>
                <w:b w:val="0"/>
                <w:i/>
              </w:rPr>
              <w:t>Pre-condition</w:t>
            </w:r>
          </w:p>
        </w:tc>
        <w:tc>
          <w:tcPr>
            <w:tcW w:w="6611" w:type="dxa"/>
          </w:tcPr>
          <w:p w14:paraId="3D18BBA2" w14:textId="77777777" w:rsidR="00597CC7" w:rsidRPr="00C06ED1" w:rsidRDefault="00597CC7" w:rsidP="00597CC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Charging station is nearby</w:t>
            </w:r>
          </w:p>
          <w:p w14:paraId="78E2F78F" w14:textId="77777777" w:rsidR="00597CC7" w:rsidRPr="00C06ED1" w:rsidRDefault="00597CC7" w:rsidP="00597CC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needs to be low in battery</w:t>
            </w:r>
          </w:p>
        </w:tc>
      </w:tr>
    </w:tbl>
    <w:p w14:paraId="582F5B0D" w14:textId="77777777" w:rsidR="00597CC7" w:rsidRPr="00C06ED1" w:rsidRDefault="00597CC7" w:rsidP="00597CC7">
      <w:pPr>
        <w:rPr>
          <w:rFonts w:cstheme="minorHAnsi"/>
        </w:rPr>
      </w:pPr>
    </w:p>
    <w:tbl>
      <w:tblPr>
        <w:tblStyle w:val="GridTable2-Accent2"/>
        <w:tblW w:w="9102" w:type="dxa"/>
        <w:tblLook w:val="04A0" w:firstRow="1" w:lastRow="0" w:firstColumn="1" w:lastColumn="0" w:noHBand="0" w:noVBand="1"/>
      </w:tblPr>
      <w:tblGrid>
        <w:gridCol w:w="2428"/>
        <w:gridCol w:w="6674"/>
      </w:tblGrid>
      <w:tr w:rsidR="00597CC7" w:rsidRPr="00C06ED1" w14:paraId="11C54FFF" w14:textId="77777777" w:rsidTr="00597CC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28" w:type="dxa"/>
          </w:tcPr>
          <w:p w14:paraId="2BC4F0C5" w14:textId="77777777" w:rsidR="00597CC7" w:rsidRPr="00C06ED1" w:rsidRDefault="00597CC7" w:rsidP="00250DE4">
            <w:pPr>
              <w:rPr>
                <w:rFonts w:cstheme="minorHAnsi"/>
                <w:i/>
              </w:rPr>
            </w:pPr>
            <w:r w:rsidRPr="00C06ED1">
              <w:rPr>
                <w:rFonts w:cstheme="minorHAnsi"/>
                <w:i/>
              </w:rPr>
              <w:t>Use Case Name</w:t>
            </w:r>
          </w:p>
        </w:tc>
        <w:tc>
          <w:tcPr>
            <w:tcW w:w="6674" w:type="dxa"/>
          </w:tcPr>
          <w:p w14:paraId="3D557063"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Speed of the Roomba</w:t>
            </w:r>
          </w:p>
        </w:tc>
      </w:tr>
      <w:tr w:rsidR="00597CC7" w:rsidRPr="00C06ED1" w14:paraId="48C4EFD7" w14:textId="77777777" w:rsidTr="00597CC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8" w:type="dxa"/>
          </w:tcPr>
          <w:p w14:paraId="599AAECB" w14:textId="77777777" w:rsidR="00597CC7" w:rsidRPr="00C06ED1" w:rsidRDefault="00597CC7" w:rsidP="00250DE4">
            <w:pPr>
              <w:rPr>
                <w:rFonts w:cstheme="minorHAnsi"/>
                <w:b w:val="0"/>
                <w:i/>
              </w:rPr>
            </w:pPr>
            <w:r w:rsidRPr="00C06ED1">
              <w:rPr>
                <w:rFonts w:cstheme="minorHAnsi"/>
                <w:b w:val="0"/>
                <w:i/>
              </w:rPr>
              <w:t>Participating Objects</w:t>
            </w:r>
          </w:p>
        </w:tc>
        <w:tc>
          <w:tcPr>
            <w:tcW w:w="6674" w:type="dxa"/>
          </w:tcPr>
          <w:p w14:paraId="1E3094B0"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w:t>
            </w:r>
          </w:p>
        </w:tc>
      </w:tr>
      <w:tr w:rsidR="00597CC7" w:rsidRPr="00C06ED1" w14:paraId="41DC62C6" w14:textId="77777777" w:rsidTr="00597CC7">
        <w:trPr>
          <w:trHeight w:hRule="exact" w:val="620"/>
        </w:trPr>
        <w:tc>
          <w:tcPr>
            <w:cnfStyle w:val="001000000000" w:firstRow="0" w:lastRow="0" w:firstColumn="1" w:lastColumn="0" w:oddVBand="0" w:evenVBand="0" w:oddHBand="0" w:evenHBand="0" w:firstRowFirstColumn="0" w:firstRowLastColumn="0" w:lastRowFirstColumn="0" w:lastRowLastColumn="0"/>
            <w:tcW w:w="2428" w:type="dxa"/>
          </w:tcPr>
          <w:p w14:paraId="4631E505" w14:textId="77777777" w:rsidR="00597CC7" w:rsidRPr="00C06ED1" w:rsidRDefault="00597CC7" w:rsidP="00250DE4">
            <w:pPr>
              <w:rPr>
                <w:rFonts w:cstheme="minorHAnsi"/>
                <w:b w:val="0"/>
                <w:i/>
              </w:rPr>
            </w:pPr>
            <w:r w:rsidRPr="00C06ED1">
              <w:rPr>
                <w:rFonts w:cstheme="minorHAnsi"/>
                <w:b w:val="0"/>
                <w:i/>
              </w:rPr>
              <w:t>Description</w:t>
            </w:r>
          </w:p>
        </w:tc>
        <w:tc>
          <w:tcPr>
            <w:tcW w:w="6674" w:type="dxa"/>
          </w:tcPr>
          <w:p w14:paraId="032BC976"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will have a constant speed throughout the task</w:t>
            </w:r>
            <w:r>
              <w:rPr>
                <w:rFonts w:cstheme="minorHAnsi"/>
              </w:rPr>
              <w:t xml:space="preserve"> to enable accurate image analysation</w:t>
            </w:r>
          </w:p>
        </w:tc>
      </w:tr>
    </w:tbl>
    <w:p w14:paraId="3EC61488"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3F6C078"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0E84A4" w14:textId="77777777" w:rsidR="00597CC7" w:rsidRPr="00C06ED1" w:rsidRDefault="00597CC7" w:rsidP="00250DE4">
            <w:pPr>
              <w:rPr>
                <w:rFonts w:cstheme="minorHAnsi"/>
                <w:i/>
              </w:rPr>
            </w:pPr>
            <w:r w:rsidRPr="00C06ED1">
              <w:rPr>
                <w:rFonts w:cstheme="minorHAnsi"/>
                <w:i/>
              </w:rPr>
              <w:t>Use Case Name</w:t>
            </w:r>
          </w:p>
        </w:tc>
        <w:tc>
          <w:tcPr>
            <w:tcW w:w="6611" w:type="dxa"/>
          </w:tcPr>
          <w:p w14:paraId="58035C3F"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Drone Specifics</w:t>
            </w:r>
          </w:p>
        </w:tc>
      </w:tr>
      <w:tr w:rsidR="00597CC7" w:rsidRPr="00C06ED1" w14:paraId="78CED7AA"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427E6D"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1DF91CB4"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w:t>
            </w:r>
          </w:p>
        </w:tc>
      </w:tr>
      <w:tr w:rsidR="00597CC7" w:rsidRPr="00C06ED1" w14:paraId="5138E70A" w14:textId="77777777" w:rsidTr="00597CC7">
        <w:trPr>
          <w:trHeight w:val="2088"/>
        </w:trPr>
        <w:tc>
          <w:tcPr>
            <w:cnfStyle w:val="001000000000" w:firstRow="0" w:lastRow="0" w:firstColumn="1" w:lastColumn="0" w:oddVBand="0" w:evenVBand="0" w:oddHBand="0" w:evenHBand="0" w:firstRowFirstColumn="0" w:firstRowLastColumn="0" w:lastRowFirstColumn="0" w:lastRowLastColumn="0"/>
            <w:tcW w:w="2405" w:type="dxa"/>
          </w:tcPr>
          <w:p w14:paraId="32349064" w14:textId="3D13116D" w:rsidR="00597CC7" w:rsidRPr="00C06ED1" w:rsidRDefault="00597CC7" w:rsidP="00250DE4">
            <w:pPr>
              <w:rPr>
                <w:rFonts w:cstheme="minorHAnsi"/>
                <w:b w:val="0"/>
                <w:bCs w:val="0"/>
                <w:i/>
              </w:rPr>
            </w:pPr>
            <w:r w:rsidRPr="00C06ED1">
              <w:rPr>
                <w:rFonts w:cstheme="minorHAnsi"/>
                <w:b w:val="0"/>
                <w:i/>
              </w:rPr>
              <w:t>Descriptio</w:t>
            </w:r>
            <w:r w:rsidR="000A260F">
              <w:rPr>
                <w:rFonts w:cstheme="minorHAnsi"/>
                <w:b w:val="0"/>
                <w:i/>
              </w:rPr>
              <w:t>n</w:t>
            </w:r>
          </w:p>
        </w:tc>
        <w:tc>
          <w:tcPr>
            <w:tcW w:w="6611" w:type="dxa"/>
          </w:tcPr>
          <w:p w14:paraId="25941B14"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Drone will have the following:</w:t>
            </w:r>
          </w:p>
          <w:p w14:paraId="3DDFA46F"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2 cameras: one vertical camera, and one horizontal camera</w:t>
            </w:r>
          </w:p>
          <w:p w14:paraId="47B40BD1"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Gyroscope</w:t>
            </w:r>
          </w:p>
          <w:p w14:paraId="6136346E"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Accelerometer</w:t>
            </w:r>
          </w:p>
          <w:p w14:paraId="77864230"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Magnetometer</w:t>
            </w:r>
          </w:p>
          <w:p w14:paraId="74A630A8"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Pressure sensor</w:t>
            </w:r>
          </w:p>
          <w:p w14:paraId="26A59BBD"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Altitude ultrasound sensor</w:t>
            </w:r>
          </w:p>
          <w:p w14:paraId="3A545B21"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Wi-Fi</w:t>
            </w:r>
          </w:p>
        </w:tc>
      </w:tr>
      <w:bookmarkEnd w:id="0"/>
      <w:bookmarkEnd w:id="1"/>
    </w:tbl>
    <w:p w14:paraId="26B211FA" w14:textId="18AE2E21" w:rsidR="00BB2D19" w:rsidRDefault="00BB2D19" w:rsidP="00BB2D19"/>
    <w:tbl>
      <w:tblPr>
        <w:tblStyle w:val="GridTable2-Accent2"/>
        <w:tblW w:w="0" w:type="auto"/>
        <w:tblLook w:val="04A0" w:firstRow="1" w:lastRow="0" w:firstColumn="1" w:lastColumn="0" w:noHBand="0" w:noVBand="1"/>
      </w:tblPr>
      <w:tblGrid>
        <w:gridCol w:w="2405"/>
        <w:gridCol w:w="6611"/>
      </w:tblGrid>
      <w:tr w:rsidR="00F27F73" w:rsidRPr="00C06ED1" w14:paraId="2130C95D" w14:textId="77777777" w:rsidTr="0007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9E00B2" w14:textId="77777777" w:rsidR="00F27F73" w:rsidRPr="00C06ED1" w:rsidRDefault="00F27F73" w:rsidP="00070FF2">
            <w:pPr>
              <w:rPr>
                <w:rFonts w:cstheme="minorHAnsi"/>
                <w:i/>
              </w:rPr>
            </w:pPr>
            <w:r w:rsidRPr="00C06ED1">
              <w:rPr>
                <w:rFonts w:cstheme="minorHAnsi"/>
                <w:i/>
              </w:rPr>
              <w:t>Use Case Name</w:t>
            </w:r>
          </w:p>
        </w:tc>
        <w:tc>
          <w:tcPr>
            <w:tcW w:w="6611" w:type="dxa"/>
          </w:tcPr>
          <w:p w14:paraId="318D9F9B" w14:textId="1BC97CA3" w:rsidR="00F27F73" w:rsidRPr="00C06ED1" w:rsidRDefault="00F27F73" w:rsidP="00070FF2">
            <w:pPr>
              <w:cnfStyle w:val="100000000000" w:firstRow="1" w:lastRow="0" w:firstColumn="0" w:lastColumn="0" w:oddVBand="0" w:evenVBand="0" w:oddHBand="0" w:evenHBand="0" w:firstRowFirstColumn="0" w:firstRowLastColumn="0" w:lastRowFirstColumn="0" w:lastRowLastColumn="0"/>
              <w:rPr>
                <w:rFonts w:cstheme="minorHAnsi"/>
                <w:i/>
              </w:rPr>
            </w:pPr>
            <w:r>
              <w:rPr>
                <w:rFonts w:cstheme="minorHAnsi"/>
                <w:i/>
              </w:rPr>
              <w:t>Roomba Messages</w:t>
            </w:r>
          </w:p>
        </w:tc>
      </w:tr>
      <w:tr w:rsidR="00F27F73" w:rsidRPr="00C06ED1" w14:paraId="61AF7A08" w14:textId="77777777" w:rsidTr="0007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A9B645" w14:textId="77777777" w:rsidR="00F27F73" w:rsidRPr="00C06ED1" w:rsidRDefault="00F27F73" w:rsidP="00070FF2">
            <w:pPr>
              <w:rPr>
                <w:rFonts w:cstheme="minorHAnsi"/>
                <w:b w:val="0"/>
                <w:i/>
              </w:rPr>
            </w:pPr>
            <w:r w:rsidRPr="00C06ED1">
              <w:rPr>
                <w:rFonts w:cstheme="minorHAnsi"/>
                <w:b w:val="0"/>
                <w:i/>
              </w:rPr>
              <w:t>Participating Objects</w:t>
            </w:r>
          </w:p>
        </w:tc>
        <w:tc>
          <w:tcPr>
            <w:tcW w:w="6611" w:type="dxa"/>
          </w:tcPr>
          <w:p w14:paraId="74C26BD3" w14:textId="2BA61050" w:rsidR="00F27F73" w:rsidRPr="00C06ED1" w:rsidRDefault="00F27F73" w:rsidP="00070FF2">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w:t>
            </w:r>
            <w:r>
              <w:rPr>
                <w:rFonts w:cstheme="minorHAnsi"/>
              </w:rPr>
              <w:t>, Roomba</w:t>
            </w:r>
          </w:p>
        </w:tc>
      </w:tr>
      <w:tr w:rsidR="00F27F73" w:rsidRPr="00C06ED1" w14:paraId="79E20F58" w14:textId="77777777" w:rsidTr="00070FF2">
        <w:trPr>
          <w:trHeight w:val="2088"/>
        </w:trPr>
        <w:tc>
          <w:tcPr>
            <w:cnfStyle w:val="001000000000" w:firstRow="0" w:lastRow="0" w:firstColumn="1" w:lastColumn="0" w:oddVBand="0" w:evenVBand="0" w:oddHBand="0" w:evenHBand="0" w:firstRowFirstColumn="0" w:firstRowLastColumn="0" w:lastRowFirstColumn="0" w:lastRowLastColumn="0"/>
            <w:tcW w:w="2405" w:type="dxa"/>
          </w:tcPr>
          <w:p w14:paraId="23E972D4" w14:textId="77777777" w:rsidR="00F27F73" w:rsidRPr="00C06ED1" w:rsidRDefault="00F27F73" w:rsidP="00070FF2">
            <w:pPr>
              <w:rPr>
                <w:rFonts w:cstheme="minorHAnsi"/>
                <w:b w:val="0"/>
                <w:bCs w:val="0"/>
                <w:i/>
              </w:rPr>
            </w:pPr>
            <w:r w:rsidRPr="00C06ED1">
              <w:rPr>
                <w:rFonts w:cstheme="minorHAnsi"/>
                <w:b w:val="0"/>
                <w:i/>
              </w:rPr>
              <w:t>Description</w:t>
            </w:r>
          </w:p>
        </w:tc>
        <w:tc>
          <w:tcPr>
            <w:tcW w:w="6611" w:type="dxa"/>
          </w:tcPr>
          <w:p w14:paraId="4DE6F466" w14:textId="77777777" w:rsidR="00F27F73" w:rsidRPr="00C06ED1" w:rsidRDefault="00F27F73" w:rsidP="00070FF2">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Drone will have the following:</w:t>
            </w:r>
          </w:p>
          <w:p w14:paraId="303ACE8A"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2 cameras: one vertical camera, and one horizontal camera</w:t>
            </w:r>
          </w:p>
          <w:p w14:paraId="5B1243AC"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Gyroscope</w:t>
            </w:r>
          </w:p>
          <w:p w14:paraId="66BAF885"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Accelerometer</w:t>
            </w:r>
          </w:p>
          <w:p w14:paraId="2DDCFAC2"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Magnetometer</w:t>
            </w:r>
          </w:p>
          <w:p w14:paraId="118CA24C"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Pressure sensor</w:t>
            </w:r>
          </w:p>
          <w:p w14:paraId="5B3AEB77"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Altitude ultrasound sensor</w:t>
            </w:r>
          </w:p>
          <w:p w14:paraId="7E68145C" w14:textId="77777777" w:rsidR="00F27F73" w:rsidRPr="00C06ED1" w:rsidRDefault="00F27F73" w:rsidP="00070F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Wi-Fi</w:t>
            </w:r>
          </w:p>
        </w:tc>
      </w:tr>
    </w:tbl>
    <w:p w14:paraId="47AE1D11" w14:textId="77777777" w:rsidR="00F27F73" w:rsidRPr="00BB2D19" w:rsidRDefault="00F27F73" w:rsidP="00BB2D19"/>
    <w:sectPr w:rsidR="00F27F73" w:rsidRPr="00BB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80221"/>
    <w:multiLevelType w:val="hybridMultilevel"/>
    <w:tmpl w:val="16E26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1D1A"/>
    <w:multiLevelType w:val="hybridMultilevel"/>
    <w:tmpl w:val="8A78C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00AD0"/>
    <w:multiLevelType w:val="hybridMultilevel"/>
    <w:tmpl w:val="26480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CE769D"/>
    <w:multiLevelType w:val="hybridMultilevel"/>
    <w:tmpl w:val="45F41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B3EA7"/>
    <w:multiLevelType w:val="hybridMultilevel"/>
    <w:tmpl w:val="AE2C72EA"/>
    <w:lvl w:ilvl="0" w:tplc="CE2E50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58133B"/>
    <w:multiLevelType w:val="hybridMultilevel"/>
    <w:tmpl w:val="201C2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8"/>
  </w:num>
  <w:num w:numId="5">
    <w:abstractNumId w:val="4"/>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1D"/>
    <w:rsid w:val="00001219"/>
    <w:rsid w:val="00006892"/>
    <w:rsid w:val="000A260F"/>
    <w:rsid w:val="00106592"/>
    <w:rsid w:val="00136163"/>
    <w:rsid w:val="0015049D"/>
    <w:rsid w:val="001E37CF"/>
    <w:rsid w:val="00217436"/>
    <w:rsid w:val="00245A2E"/>
    <w:rsid w:val="00293B55"/>
    <w:rsid w:val="002A47A5"/>
    <w:rsid w:val="002D351A"/>
    <w:rsid w:val="002F68CC"/>
    <w:rsid w:val="0030241A"/>
    <w:rsid w:val="00345928"/>
    <w:rsid w:val="00365E69"/>
    <w:rsid w:val="00377AEC"/>
    <w:rsid w:val="00386DD6"/>
    <w:rsid w:val="003950BE"/>
    <w:rsid w:val="00447528"/>
    <w:rsid w:val="004B0745"/>
    <w:rsid w:val="004B59C9"/>
    <w:rsid w:val="00513715"/>
    <w:rsid w:val="00533AB2"/>
    <w:rsid w:val="0057508C"/>
    <w:rsid w:val="00597CC7"/>
    <w:rsid w:val="00605565"/>
    <w:rsid w:val="00612BE2"/>
    <w:rsid w:val="00633021"/>
    <w:rsid w:val="0065376D"/>
    <w:rsid w:val="0066320F"/>
    <w:rsid w:val="006848B1"/>
    <w:rsid w:val="007857DF"/>
    <w:rsid w:val="00797F4A"/>
    <w:rsid w:val="007A5790"/>
    <w:rsid w:val="007C270F"/>
    <w:rsid w:val="007F4644"/>
    <w:rsid w:val="00831EEF"/>
    <w:rsid w:val="008740F8"/>
    <w:rsid w:val="008C3A55"/>
    <w:rsid w:val="00912034"/>
    <w:rsid w:val="0097675A"/>
    <w:rsid w:val="009E19B5"/>
    <w:rsid w:val="009E58C9"/>
    <w:rsid w:val="009F2575"/>
    <w:rsid w:val="00A108CB"/>
    <w:rsid w:val="00A34332"/>
    <w:rsid w:val="00A37CD8"/>
    <w:rsid w:val="00A51266"/>
    <w:rsid w:val="00A7195C"/>
    <w:rsid w:val="00A75201"/>
    <w:rsid w:val="00AE11D2"/>
    <w:rsid w:val="00B71791"/>
    <w:rsid w:val="00BA25E2"/>
    <w:rsid w:val="00BB2D19"/>
    <w:rsid w:val="00BC348D"/>
    <w:rsid w:val="00C32E61"/>
    <w:rsid w:val="00C4325B"/>
    <w:rsid w:val="00C60385"/>
    <w:rsid w:val="00CB140D"/>
    <w:rsid w:val="00CC4924"/>
    <w:rsid w:val="00CC7DB5"/>
    <w:rsid w:val="00CD1E73"/>
    <w:rsid w:val="00D57DAC"/>
    <w:rsid w:val="00E070DF"/>
    <w:rsid w:val="00EC2B86"/>
    <w:rsid w:val="00EC502C"/>
    <w:rsid w:val="00EE51B6"/>
    <w:rsid w:val="00F27F73"/>
    <w:rsid w:val="00F5093D"/>
    <w:rsid w:val="00F7521D"/>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A7DB"/>
  <w15:chartTrackingRefBased/>
  <w15:docId w15:val="{6189C1FA-1263-4F44-8A26-9951B314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GridTable2-Accent6">
    <w:name w:val="Grid Table 2 Accent 6"/>
    <w:basedOn w:val="TableNormal"/>
    <w:uiPriority w:val="47"/>
    <w:rsid w:val="00597CC7"/>
    <w:pPr>
      <w:spacing w:before="0" w:after="0" w:line="240" w:lineRule="auto"/>
    </w:pPr>
    <w:rPr>
      <w:rFonts w:eastAsiaTheme="minorHAnsi"/>
      <w:sz w:val="22"/>
      <w:szCs w:val="22"/>
    </w:r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2-Accent2">
    <w:name w:val="Grid Table 2 Accent 2"/>
    <w:basedOn w:val="TableNormal"/>
    <w:uiPriority w:val="47"/>
    <w:rsid w:val="00597CC7"/>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97CC7"/>
    <w:pPr>
      <w:spacing w:after="0" w:line="240" w:lineRule="auto"/>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7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11</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Kristian Williams</cp:lastModifiedBy>
  <cp:revision>7</cp:revision>
  <dcterms:created xsi:type="dcterms:W3CDTF">2018-11-11T12:39:00Z</dcterms:created>
  <dcterms:modified xsi:type="dcterms:W3CDTF">2018-12-07T13:40:00Z</dcterms:modified>
</cp:coreProperties>
</file>