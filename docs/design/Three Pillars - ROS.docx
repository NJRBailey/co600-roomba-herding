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0A837" w14:textId="2DA21DD9" w:rsidR="00181D24" w:rsidRDefault="003F7364" w:rsidP="00FA1501">
      <w:pPr>
        <w:pStyle w:val="Title"/>
      </w:pPr>
      <w:bookmarkStart w:id="0" w:name="_Hlk787138"/>
      <w:r>
        <w:t>ROS</w:t>
      </w:r>
    </w:p>
    <w:p w14:paraId="70822D9B" w14:textId="77777777" w:rsidR="00FA1501" w:rsidRDefault="00FA1501" w:rsidP="00FA1501">
      <w:pPr>
        <w:pStyle w:val="Subtitle"/>
      </w:pPr>
      <w:r>
        <w:t>NJRB2 | MVS9 | FA296</w:t>
      </w:r>
    </w:p>
    <w:p w14:paraId="4421CA53" w14:textId="6CB10816" w:rsidR="00CC4924" w:rsidRDefault="00BB2D19" w:rsidP="00BB2D19">
      <w:pPr>
        <w:pStyle w:val="Heading1"/>
      </w:pPr>
      <w:r>
        <w:t>Problem Description</w:t>
      </w:r>
    </w:p>
    <w:p w14:paraId="323939C7" w14:textId="05BCCA5B" w:rsidR="000C6445" w:rsidRDefault="003F7364" w:rsidP="00BB2D19">
      <w:r>
        <w:t xml:space="preserve">We need a way to communicate with the drone. ROS provides us with convenient message queues that we can subscribe and publish to. This part of the project involves making decisions based on the results produced by the other parts of the project. </w:t>
      </w:r>
      <w:r w:rsidR="0039518A">
        <w:t xml:space="preserve">An example of the workflow for this part of the project would be: Read an image from the drone’s camera, convert the image into an interpretable format and pass the image onto the image analysis modules, use the result returned </w:t>
      </w:r>
      <w:r w:rsidR="009A10E4">
        <w:t>to make a decision, send a command to the drone based on the decision.</w:t>
      </w:r>
      <w:r w:rsidR="000C6445">
        <w:t xml:space="preserve"> This part of the project is also responsible for issuing take-off and land commands alongside the emergency landing command.</w:t>
      </w:r>
    </w:p>
    <w:p w14:paraId="6C107D01" w14:textId="08B9A9C8" w:rsidR="0065376D" w:rsidRDefault="0065376D" w:rsidP="0065376D">
      <w:pPr>
        <w:pStyle w:val="Heading1"/>
      </w:pPr>
      <w:r>
        <w:t>Use cases</w:t>
      </w:r>
    </w:p>
    <w:p w14:paraId="34427EBE" w14:textId="5EC3F3F3" w:rsidR="00D57DAC" w:rsidRDefault="0065376D" w:rsidP="000C6445">
      <w:r>
        <w:t xml:space="preserve">These use cases help to identify the different uses for the </w:t>
      </w:r>
      <w:r w:rsidR="000C6445">
        <w:t>ROS modules in the project:</w:t>
      </w:r>
    </w:p>
    <w:p w14:paraId="1E72A0D9" w14:textId="17A4D894" w:rsidR="000C6445" w:rsidRDefault="000C6445" w:rsidP="000C6445">
      <w:pPr>
        <w:pStyle w:val="ListParagraph"/>
        <w:numPr>
          <w:ilvl w:val="0"/>
          <w:numId w:val="6"/>
        </w:numPr>
      </w:pPr>
      <w:r>
        <w:t>As the ROS component I need to be able to send take-off and land commands to the drone.</w:t>
      </w:r>
    </w:p>
    <w:p w14:paraId="2A157651" w14:textId="46FBD2B5" w:rsidR="000C6445" w:rsidRDefault="000C6445" w:rsidP="000C6445">
      <w:pPr>
        <w:pStyle w:val="ListParagraph"/>
        <w:numPr>
          <w:ilvl w:val="0"/>
          <w:numId w:val="6"/>
        </w:numPr>
      </w:pPr>
      <w:r>
        <w:t>As the ROS component I need to be able to send movement commands to the drone.</w:t>
      </w:r>
    </w:p>
    <w:p w14:paraId="45CF5161" w14:textId="1C104ECC" w:rsidR="000C6445" w:rsidRDefault="000C6445" w:rsidP="000C6445">
      <w:pPr>
        <w:pStyle w:val="ListParagraph"/>
        <w:numPr>
          <w:ilvl w:val="0"/>
          <w:numId w:val="6"/>
        </w:numPr>
      </w:pPr>
      <w:r>
        <w:t>As the ROS component I need to be able to receive data from the drone.</w:t>
      </w:r>
    </w:p>
    <w:p w14:paraId="38AB9D76" w14:textId="0A31B805" w:rsidR="000C6445" w:rsidRDefault="000C6445" w:rsidP="000C6445">
      <w:pPr>
        <w:pStyle w:val="ListParagraph"/>
        <w:numPr>
          <w:ilvl w:val="0"/>
          <w:numId w:val="6"/>
        </w:numPr>
      </w:pPr>
      <w:r>
        <w:t>As the ROS component I need to be able to pass information from the drone to the other project modules.</w:t>
      </w:r>
    </w:p>
    <w:p w14:paraId="306D4C7E" w14:textId="4F9C71B4" w:rsidR="000C6445" w:rsidRDefault="000C6445" w:rsidP="000C6445">
      <w:pPr>
        <w:pStyle w:val="ListParagraph"/>
        <w:numPr>
          <w:ilvl w:val="0"/>
          <w:numId w:val="6"/>
        </w:numPr>
      </w:pPr>
      <w:r>
        <w:t>As the ROS component</w:t>
      </w:r>
      <w:r w:rsidR="00CD0DF6">
        <w:t xml:space="preserve"> I need to be able to make decisions based on the data returned to me from the other project modules.</w:t>
      </w:r>
    </w:p>
    <w:p w14:paraId="3FC2ED6B" w14:textId="08200E74" w:rsidR="00CD0DF6" w:rsidRDefault="00CD0DF6" w:rsidP="000C6445">
      <w:pPr>
        <w:pStyle w:val="ListParagraph"/>
        <w:numPr>
          <w:ilvl w:val="0"/>
          <w:numId w:val="6"/>
        </w:numPr>
      </w:pPr>
      <w:r>
        <w:t>As the ROS component I need to monitor key variables such as drone height and rotation.</w:t>
      </w:r>
    </w:p>
    <w:p w14:paraId="50D73655" w14:textId="36F35080" w:rsidR="00CD0DF6" w:rsidRPr="0065376D" w:rsidRDefault="00CD0DF6" w:rsidP="000C6445">
      <w:pPr>
        <w:pStyle w:val="ListParagraph"/>
        <w:numPr>
          <w:ilvl w:val="0"/>
          <w:numId w:val="6"/>
        </w:numPr>
      </w:pPr>
      <w:r>
        <w:t>As the ROS component I need to ensure that drift is kept to a minimum.</w:t>
      </w:r>
    </w:p>
    <w:p w14:paraId="0DC37515" w14:textId="4CFA4C13" w:rsidR="00BB2D19" w:rsidRDefault="00BB2D19" w:rsidP="00BB2D19">
      <w:pPr>
        <w:pStyle w:val="Heading1"/>
      </w:pPr>
      <w:r>
        <w:t>Milestones</w:t>
      </w:r>
    </w:p>
    <w:p w14:paraId="39454321" w14:textId="3736C27E" w:rsidR="00F5093D" w:rsidRDefault="00F5093D" w:rsidP="00F5093D">
      <w:r>
        <w:t xml:space="preserve">These milestones </w:t>
      </w:r>
      <w:r w:rsidR="0065376D">
        <w:t>help to identify different work items during sprint planning meetings</w:t>
      </w:r>
      <w:r w:rsidR="00CD0DF6">
        <w:t>:</w:t>
      </w:r>
    </w:p>
    <w:p w14:paraId="4AD03862" w14:textId="22EE88B2" w:rsidR="00CD0DF6" w:rsidRDefault="00CD0DF6" w:rsidP="00CD0DF6">
      <w:pPr>
        <w:pStyle w:val="ListParagraph"/>
        <w:numPr>
          <w:ilvl w:val="0"/>
          <w:numId w:val="6"/>
        </w:numPr>
      </w:pPr>
      <w:r>
        <w:t xml:space="preserve">Run </w:t>
      </w:r>
      <w:proofErr w:type="spellStart"/>
      <w:r>
        <w:t>turtlebot</w:t>
      </w:r>
      <w:proofErr w:type="spellEnd"/>
      <w:r>
        <w:t xml:space="preserve"> simulations</w:t>
      </w:r>
      <w:r w:rsidR="0095091C">
        <w:t>.</w:t>
      </w:r>
    </w:p>
    <w:p w14:paraId="013120BC" w14:textId="33FEDE78" w:rsidR="00CD0DF6" w:rsidRDefault="00CD0DF6" w:rsidP="00CD0DF6">
      <w:pPr>
        <w:pStyle w:val="ListParagraph"/>
        <w:numPr>
          <w:ilvl w:val="0"/>
          <w:numId w:val="6"/>
        </w:numPr>
      </w:pPr>
      <w:r>
        <w:t>Run drone simulations</w:t>
      </w:r>
      <w:r w:rsidR="0095091C">
        <w:t>.</w:t>
      </w:r>
    </w:p>
    <w:p w14:paraId="20D45B3F" w14:textId="2BA6C83E" w:rsidR="00CD0DF6" w:rsidRDefault="00CD0DF6" w:rsidP="00CD0DF6">
      <w:pPr>
        <w:pStyle w:val="ListParagraph"/>
        <w:numPr>
          <w:ilvl w:val="0"/>
          <w:numId w:val="6"/>
        </w:numPr>
      </w:pPr>
      <w:r>
        <w:t>Drone take-off and land in simulation.</w:t>
      </w:r>
    </w:p>
    <w:p w14:paraId="385CBC1B" w14:textId="4A0AF321" w:rsidR="00CD0DF6" w:rsidRDefault="00CD0DF6" w:rsidP="00CD0DF6">
      <w:pPr>
        <w:pStyle w:val="ListParagraph"/>
        <w:numPr>
          <w:ilvl w:val="0"/>
          <w:numId w:val="6"/>
        </w:numPr>
      </w:pPr>
      <w:r>
        <w:t>Control drone via keyboard.</w:t>
      </w:r>
    </w:p>
    <w:p w14:paraId="211E17ED" w14:textId="5A114A6E" w:rsidR="00CD0DF6" w:rsidRDefault="00CD0DF6" w:rsidP="00CD0DF6">
      <w:pPr>
        <w:pStyle w:val="ListParagraph"/>
        <w:numPr>
          <w:ilvl w:val="0"/>
          <w:numId w:val="6"/>
        </w:numPr>
      </w:pPr>
      <w:r>
        <w:t>Read odometry from real drone.</w:t>
      </w:r>
    </w:p>
    <w:p w14:paraId="343D2EEC" w14:textId="5D0CAB0D" w:rsidR="00CD0DF6" w:rsidRDefault="00CD0DF6" w:rsidP="00CD0DF6">
      <w:pPr>
        <w:pStyle w:val="ListParagraph"/>
        <w:numPr>
          <w:ilvl w:val="0"/>
          <w:numId w:val="6"/>
        </w:numPr>
      </w:pPr>
      <w:proofErr w:type="gramStart"/>
      <w:r>
        <w:t>Drone take-off,</w:t>
      </w:r>
      <w:proofErr w:type="gramEnd"/>
      <w:r>
        <w:t xml:space="preserve"> fly forward and land in real life.</w:t>
      </w:r>
    </w:p>
    <w:p w14:paraId="7E28B359" w14:textId="1CDBB9DF" w:rsidR="00CD0DF6" w:rsidRDefault="00CD0DF6" w:rsidP="00CD0DF6">
      <w:pPr>
        <w:pStyle w:val="ListParagraph"/>
        <w:numPr>
          <w:ilvl w:val="0"/>
          <w:numId w:val="6"/>
        </w:numPr>
      </w:pPr>
      <w:r>
        <w:t>Drone hover over Roomba.</w:t>
      </w:r>
    </w:p>
    <w:p w14:paraId="4FA63B1E" w14:textId="22369493" w:rsidR="00CD0DF6" w:rsidRPr="00F5093D" w:rsidRDefault="00CD0DF6" w:rsidP="0095091C">
      <w:pPr>
        <w:pStyle w:val="ListParagraph"/>
        <w:numPr>
          <w:ilvl w:val="0"/>
          <w:numId w:val="6"/>
        </w:numPr>
      </w:pPr>
      <w:r>
        <w:t xml:space="preserve">Drone no longer drifts </w:t>
      </w:r>
      <w:bookmarkStart w:id="1" w:name="_GoBack"/>
      <w:bookmarkEnd w:id="1"/>
      <w:r>
        <w:t>vertically or rotationally.</w:t>
      </w:r>
    </w:p>
    <w:p w14:paraId="130E7AE7" w14:textId="4FB6BBC4" w:rsidR="00BB2D19" w:rsidRDefault="00BB2D19" w:rsidP="00BB2D19">
      <w:pPr>
        <w:pStyle w:val="Heading1"/>
      </w:pPr>
      <w:r>
        <w:t>Work Done</w:t>
      </w:r>
    </w:p>
    <w:p w14:paraId="25847BEC" w14:textId="1D8538F7" w:rsidR="00BB2D19" w:rsidRDefault="0065376D" w:rsidP="00CD0DF6">
      <w:r>
        <w:t>This section documents the dates on which work was completed. The information is published to Trello during development for ease of access.</w:t>
      </w:r>
    </w:p>
    <w:p w14:paraId="1AE728C2" w14:textId="77777777" w:rsidR="00CD0DF6" w:rsidRDefault="00CD0DF6" w:rsidP="00CD0DF6"/>
    <w:bookmarkEnd w:id="0"/>
    <w:p w14:paraId="2782C22E" w14:textId="77777777" w:rsidR="00BB2D19" w:rsidRPr="00BB2D19" w:rsidRDefault="00BB2D19" w:rsidP="00BB2D19"/>
    <w:sectPr w:rsidR="00BB2D19" w:rsidRPr="00BB2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802"/>
    <w:multiLevelType w:val="hybridMultilevel"/>
    <w:tmpl w:val="DCB8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E769D"/>
    <w:multiLevelType w:val="hybridMultilevel"/>
    <w:tmpl w:val="45F41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9D3A17"/>
    <w:multiLevelType w:val="hybridMultilevel"/>
    <w:tmpl w:val="A9AE0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924C3E"/>
    <w:multiLevelType w:val="hybridMultilevel"/>
    <w:tmpl w:val="CD3E5BB2"/>
    <w:lvl w:ilvl="0" w:tplc="05500770">
      <w:start w:val="2018"/>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A09765C"/>
    <w:multiLevelType w:val="hybridMultilevel"/>
    <w:tmpl w:val="04660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58133B"/>
    <w:multiLevelType w:val="hybridMultilevel"/>
    <w:tmpl w:val="201C2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1D"/>
    <w:rsid w:val="00001219"/>
    <w:rsid w:val="00006892"/>
    <w:rsid w:val="000C6445"/>
    <w:rsid w:val="00106592"/>
    <w:rsid w:val="00136163"/>
    <w:rsid w:val="0015049D"/>
    <w:rsid w:val="001E37CF"/>
    <w:rsid w:val="00217436"/>
    <w:rsid w:val="00245A2E"/>
    <w:rsid w:val="00293B55"/>
    <w:rsid w:val="002A47A5"/>
    <w:rsid w:val="002D351A"/>
    <w:rsid w:val="002F68CC"/>
    <w:rsid w:val="0030241A"/>
    <w:rsid w:val="00345928"/>
    <w:rsid w:val="00365E69"/>
    <w:rsid w:val="00377AEC"/>
    <w:rsid w:val="003950BE"/>
    <w:rsid w:val="0039518A"/>
    <w:rsid w:val="003F7364"/>
    <w:rsid w:val="00447528"/>
    <w:rsid w:val="004B0745"/>
    <w:rsid w:val="004B59C9"/>
    <w:rsid w:val="00513715"/>
    <w:rsid w:val="00533AB2"/>
    <w:rsid w:val="0057508C"/>
    <w:rsid w:val="00605565"/>
    <w:rsid w:val="00612BE2"/>
    <w:rsid w:val="00633021"/>
    <w:rsid w:val="0065376D"/>
    <w:rsid w:val="0066320F"/>
    <w:rsid w:val="006848B1"/>
    <w:rsid w:val="007857DF"/>
    <w:rsid w:val="00797F4A"/>
    <w:rsid w:val="007A5790"/>
    <w:rsid w:val="007C270F"/>
    <w:rsid w:val="007F4644"/>
    <w:rsid w:val="00831EEF"/>
    <w:rsid w:val="008C3A55"/>
    <w:rsid w:val="00912034"/>
    <w:rsid w:val="0095091C"/>
    <w:rsid w:val="00954746"/>
    <w:rsid w:val="0097675A"/>
    <w:rsid w:val="009A10E4"/>
    <w:rsid w:val="009E58C9"/>
    <w:rsid w:val="009F2575"/>
    <w:rsid w:val="00A108CB"/>
    <w:rsid w:val="00A34332"/>
    <w:rsid w:val="00A37CD8"/>
    <w:rsid w:val="00A51266"/>
    <w:rsid w:val="00A7195C"/>
    <w:rsid w:val="00A75201"/>
    <w:rsid w:val="00AE11D2"/>
    <w:rsid w:val="00B71791"/>
    <w:rsid w:val="00BA25E2"/>
    <w:rsid w:val="00BB2D19"/>
    <w:rsid w:val="00BC348D"/>
    <w:rsid w:val="00C32E61"/>
    <w:rsid w:val="00C4325B"/>
    <w:rsid w:val="00C60385"/>
    <w:rsid w:val="00CB140D"/>
    <w:rsid w:val="00CC4924"/>
    <w:rsid w:val="00CC7DB5"/>
    <w:rsid w:val="00CD0DF6"/>
    <w:rsid w:val="00CD1E73"/>
    <w:rsid w:val="00D57DAC"/>
    <w:rsid w:val="00E070DF"/>
    <w:rsid w:val="00EB6FF6"/>
    <w:rsid w:val="00EC2B86"/>
    <w:rsid w:val="00EC502C"/>
    <w:rsid w:val="00EE51B6"/>
    <w:rsid w:val="00F5093D"/>
    <w:rsid w:val="00F7521D"/>
    <w:rsid w:val="00FA1501"/>
    <w:rsid w:val="00FC2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A7DB"/>
  <w15:chartTrackingRefBased/>
  <w15:docId w15:val="{6189C1FA-1263-4F44-8A26-9951B314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565"/>
  </w:style>
  <w:style w:type="paragraph" w:styleId="Heading1">
    <w:name w:val="heading 1"/>
    <w:basedOn w:val="Normal"/>
    <w:next w:val="Normal"/>
    <w:link w:val="Heading1Char"/>
    <w:uiPriority w:val="9"/>
    <w:qFormat/>
    <w:rsid w:val="0060556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05565"/>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05565"/>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605565"/>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605565"/>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605565"/>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605565"/>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6055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55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565"/>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605565"/>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6055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05565"/>
    <w:rPr>
      <w:caps/>
      <w:color w:val="595959" w:themeColor="text1" w:themeTint="A6"/>
      <w:spacing w:val="10"/>
      <w:sz w:val="21"/>
      <w:szCs w:val="21"/>
    </w:rPr>
  </w:style>
  <w:style w:type="character" w:customStyle="1" w:styleId="Heading1Char">
    <w:name w:val="Heading 1 Char"/>
    <w:basedOn w:val="DefaultParagraphFont"/>
    <w:link w:val="Heading1"/>
    <w:uiPriority w:val="9"/>
    <w:rsid w:val="00605565"/>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605565"/>
    <w:rPr>
      <w:caps/>
      <w:spacing w:val="15"/>
      <w:shd w:val="clear" w:color="auto" w:fill="DAEFD3" w:themeFill="accent1" w:themeFillTint="33"/>
    </w:rPr>
  </w:style>
  <w:style w:type="paragraph" w:styleId="ListParagraph">
    <w:name w:val="List Paragraph"/>
    <w:basedOn w:val="Normal"/>
    <w:uiPriority w:val="34"/>
    <w:qFormat/>
    <w:rsid w:val="009E58C9"/>
    <w:pPr>
      <w:ind w:left="720"/>
      <w:contextualSpacing/>
    </w:pPr>
  </w:style>
  <w:style w:type="character" w:customStyle="1" w:styleId="Heading3Char">
    <w:name w:val="Heading 3 Char"/>
    <w:basedOn w:val="DefaultParagraphFont"/>
    <w:link w:val="Heading3"/>
    <w:uiPriority w:val="9"/>
    <w:semiHidden/>
    <w:rsid w:val="00605565"/>
    <w:rPr>
      <w:caps/>
      <w:color w:val="294E1C" w:themeColor="accent1" w:themeShade="7F"/>
      <w:spacing w:val="15"/>
    </w:rPr>
  </w:style>
  <w:style w:type="character" w:customStyle="1" w:styleId="Heading4Char">
    <w:name w:val="Heading 4 Char"/>
    <w:basedOn w:val="DefaultParagraphFont"/>
    <w:link w:val="Heading4"/>
    <w:uiPriority w:val="9"/>
    <w:semiHidden/>
    <w:rsid w:val="00605565"/>
    <w:rPr>
      <w:caps/>
      <w:color w:val="3E762A" w:themeColor="accent1" w:themeShade="BF"/>
      <w:spacing w:val="10"/>
    </w:rPr>
  </w:style>
  <w:style w:type="character" w:customStyle="1" w:styleId="Heading5Char">
    <w:name w:val="Heading 5 Char"/>
    <w:basedOn w:val="DefaultParagraphFont"/>
    <w:link w:val="Heading5"/>
    <w:uiPriority w:val="9"/>
    <w:semiHidden/>
    <w:rsid w:val="00605565"/>
    <w:rPr>
      <w:caps/>
      <w:color w:val="3E762A" w:themeColor="accent1" w:themeShade="BF"/>
      <w:spacing w:val="10"/>
    </w:rPr>
  </w:style>
  <w:style w:type="character" w:customStyle="1" w:styleId="Heading6Char">
    <w:name w:val="Heading 6 Char"/>
    <w:basedOn w:val="DefaultParagraphFont"/>
    <w:link w:val="Heading6"/>
    <w:uiPriority w:val="9"/>
    <w:semiHidden/>
    <w:rsid w:val="00605565"/>
    <w:rPr>
      <w:caps/>
      <w:color w:val="3E762A" w:themeColor="accent1" w:themeShade="BF"/>
      <w:spacing w:val="10"/>
    </w:rPr>
  </w:style>
  <w:style w:type="character" w:customStyle="1" w:styleId="Heading7Char">
    <w:name w:val="Heading 7 Char"/>
    <w:basedOn w:val="DefaultParagraphFont"/>
    <w:link w:val="Heading7"/>
    <w:uiPriority w:val="9"/>
    <w:semiHidden/>
    <w:rsid w:val="00605565"/>
    <w:rPr>
      <w:caps/>
      <w:color w:val="3E762A" w:themeColor="accent1" w:themeShade="BF"/>
      <w:spacing w:val="10"/>
    </w:rPr>
  </w:style>
  <w:style w:type="character" w:customStyle="1" w:styleId="Heading8Char">
    <w:name w:val="Heading 8 Char"/>
    <w:basedOn w:val="DefaultParagraphFont"/>
    <w:link w:val="Heading8"/>
    <w:uiPriority w:val="9"/>
    <w:semiHidden/>
    <w:rsid w:val="00605565"/>
    <w:rPr>
      <w:caps/>
      <w:spacing w:val="10"/>
      <w:sz w:val="18"/>
      <w:szCs w:val="18"/>
    </w:rPr>
  </w:style>
  <w:style w:type="character" w:customStyle="1" w:styleId="Heading9Char">
    <w:name w:val="Heading 9 Char"/>
    <w:basedOn w:val="DefaultParagraphFont"/>
    <w:link w:val="Heading9"/>
    <w:uiPriority w:val="9"/>
    <w:semiHidden/>
    <w:rsid w:val="00605565"/>
    <w:rPr>
      <w:i/>
      <w:iCs/>
      <w:caps/>
      <w:spacing w:val="10"/>
      <w:sz w:val="18"/>
      <w:szCs w:val="18"/>
    </w:rPr>
  </w:style>
  <w:style w:type="paragraph" w:styleId="Caption">
    <w:name w:val="caption"/>
    <w:basedOn w:val="Normal"/>
    <w:next w:val="Normal"/>
    <w:uiPriority w:val="35"/>
    <w:semiHidden/>
    <w:unhideWhenUsed/>
    <w:qFormat/>
    <w:rsid w:val="00605565"/>
    <w:rPr>
      <w:b/>
      <w:bCs/>
      <w:color w:val="3E762A" w:themeColor="accent1" w:themeShade="BF"/>
      <w:sz w:val="16"/>
      <w:szCs w:val="16"/>
    </w:rPr>
  </w:style>
  <w:style w:type="character" w:styleId="Strong">
    <w:name w:val="Strong"/>
    <w:uiPriority w:val="22"/>
    <w:qFormat/>
    <w:rsid w:val="00605565"/>
    <w:rPr>
      <w:b/>
      <w:bCs/>
    </w:rPr>
  </w:style>
  <w:style w:type="character" w:styleId="Emphasis">
    <w:name w:val="Emphasis"/>
    <w:uiPriority w:val="20"/>
    <w:qFormat/>
    <w:rsid w:val="00605565"/>
    <w:rPr>
      <w:caps/>
      <w:color w:val="294E1C" w:themeColor="accent1" w:themeShade="7F"/>
      <w:spacing w:val="5"/>
    </w:rPr>
  </w:style>
  <w:style w:type="paragraph" w:styleId="NoSpacing">
    <w:name w:val="No Spacing"/>
    <w:uiPriority w:val="1"/>
    <w:qFormat/>
    <w:rsid w:val="00605565"/>
    <w:pPr>
      <w:spacing w:after="0" w:line="240" w:lineRule="auto"/>
    </w:pPr>
  </w:style>
  <w:style w:type="paragraph" w:styleId="Quote">
    <w:name w:val="Quote"/>
    <w:basedOn w:val="Normal"/>
    <w:next w:val="Normal"/>
    <w:link w:val="QuoteChar"/>
    <w:uiPriority w:val="29"/>
    <w:qFormat/>
    <w:rsid w:val="00605565"/>
    <w:rPr>
      <w:i/>
      <w:iCs/>
      <w:sz w:val="24"/>
      <w:szCs w:val="24"/>
    </w:rPr>
  </w:style>
  <w:style w:type="character" w:customStyle="1" w:styleId="QuoteChar">
    <w:name w:val="Quote Char"/>
    <w:basedOn w:val="DefaultParagraphFont"/>
    <w:link w:val="Quote"/>
    <w:uiPriority w:val="29"/>
    <w:rsid w:val="00605565"/>
    <w:rPr>
      <w:i/>
      <w:iCs/>
      <w:sz w:val="24"/>
      <w:szCs w:val="24"/>
    </w:rPr>
  </w:style>
  <w:style w:type="paragraph" w:styleId="IntenseQuote">
    <w:name w:val="Intense Quote"/>
    <w:basedOn w:val="Normal"/>
    <w:next w:val="Normal"/>
    <w:link w:val="IntenseQuoteChar"/>
    <w:uiPriority w:val="30"/>
    <w:qFormat/>
    <w:rsid w:val="00605565"/>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605565"/>
    <w:rPr>
      <w:color w:val="549E39" w:themeColor="accent1"/>
      <w:sz w:val="24"/>
      <w:szCs w:val="24"/>
    </w:rPr>
  </w:style>
  <w:style w:type="character" w:styleId="SubtleEmphasis">
    <w:name w:val="Subtle Emphasis"/>
    <w:uiPriority w:val="19"/>
    <w:qFormat/>
    <w:rsid w:val="00605565"/>
    <w:rPr>
      <w:i/>
      <w:iCs/>
      <w:color w:val="294E1C" w:themeColor="accent1" w:themeShade="7F"/>
    </w:rPr>
  </w:style>
  <w:style w:type="character" w:styleId="IntenseEmphasis">
    <w:name w:val="Intense Emphasis"/>
    <w:uiPriority w:val="21"/>
    <w:qFormat/>
    <w:rsid w:val="00605565"/>
    <w:rPr>
      <w:b/>
      <w:bCs/>
      <w:caps/>
      <w:color w:val="294E1C" w:themeColor="accent1" w:themeShade="7F"/>
      <w:spacing w:val="10"/>
    </w:rPr>
  </w:style>
  <w:style w:type="character" w:styleId="SubtleReference">
    <w:name w:val="Subtle Reference"/>
    <w:uiPriority w:val="31"/>
    <w:qFormat/>
    <w:rsid w:val="00605565"/>
    <w:rPr>
      <w:b/>
      <w:bCs/>
      <w:color w:val="549E39" w:themeColor="accent1"/>
    </w:rPr>
  </w:style>
  <w:style w:type="character" w:styleId="IntenseReference">
    <w:name w:val="Intense Reference"/>
    <w:uiPriority w:val="32"/>
    <w:qFormat/>
    <w:rsid w:val="00605565"/>
    <w:rPr>
      <w:b/>
      <w:bCs/>
      <w:i/>
      <w:iCs/>
      <w:caps/>
      <w:color w:val="549E39" w:themeColor="accent1"/>
    </w:rPr>
  </w:style>
  <w:style w:type="character" w:styleId="BookTitle">
    <w:name w:val="Book Title"/>
    <w:uiPriority w:val="33"/>
    <w:qFormat/>
    <w:rsid w:val="00605565"/>
    <w:rPr>
      <w:b/>
      <w:bCs/>
      <w:i/>
      <w:iCs/>
      <w:spacing w:val="0"/>
    </w:rPr>
  </w:style>
  <w:style w:type="paragraph" w:styleId="TOCHeading">
    <w:name w:val="TOC Heading"/>
    <w:basedOn w:val="Heading1"/>
    <w:next w:val="Normal"/>
    <w:uiPriority w:val="39"/>
    <w:semiHidden/>
    <w:unhideWhenUsed/>
    <w:qFormat/>
    <w:rsid w:val="006055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las\Desktop\CO600\Git\co600-roomba-herding\Documentation\CO600%20Template.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CO600 Template</Template>
  <TotalTime>2</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Bailey</dc:creator>
  <cp:keywords/>
  <dc:description/>
  <cp:lastModifiedBy>Finlay</cp:lastModifiedBy>
  <cp:revision>3</cp:revision>
  <dcterms:created xsi:type="dcterms:W3CDTF">2019-02-11T15:31:00Z</dcterms:created>
  <dcterms:modified xsi:type="dcterms:W3CDTF">2019-02-13T14:23:00Z</dcterms:modified>
</cp:coreProperties>
</file>