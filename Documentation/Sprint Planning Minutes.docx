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8647" w14:textId="1F25E83F" w:rsidR="00181D24" w:rsidRDefault="007569CA" w:rsidP="00FA1501">
      <w:pPr>
        <w:pStyle w:val="Title"/>
      </w:pPr>
      <w:r>
        <w:t>Sprint Planning</w:t>
      </w:r>
    </w:p>
    <w:p w14:paraId="573415FA" w14:textId="77777777" w:rsidR="00FA1501" w:rsidRDefault="00FA1501" w:rsidP="00FA1501">
      <w:pPr>
        <w:pStyle w:val="Subtitle"/>
      </w:pPr>
      <w:r>
        <w:t>NJRB2 | MVS9 | FA296</w:t>
      </w:r>
    </w:p>
    <w:p w14:paraId="043BFCE7" w14:textId="313E7435" w:rsidR="00E07F0C" w:rsidRPr="00E07F0C" w:rsidRDefault="00E07F0C" w:rsidP="00E07F0C">
      <w:r>
        <w:t xml:space="preserve">This document shows our minutes </w:t>
      </w:r>
      <w:r w:rsidR="00755432">
        <w:t>of all our sprint planning sessions.</w:t>
      </w:r>
    </w:p>
    <w:p w14:paraId="0C61DEAC" w14:textId="4FDFD897" w:rsidR="00001219" w:rsidRDefault="00755432" w:rsidP="00001219">
      <w:pPr>
        <w:pStyle w:val="Heading1"/>
      </w:pPr>
      <w:r>
        <w:t>02</w:t>
      </w:r>
      <w:r w:rsidR="003D4668">
        <w:t>/</w:t>
      </w:r>
      <w:r>
        <w:t>10</w:t>
      </w:r>
      <w:r w:rsidR="003D4668">
        <w:t>/18</w:t>
      </w:r>
    </w:p>
    <w:p w14:paraId="21A81B2B" w14:textId="77777777" w:rsidR="009E58C9" w:rsidRDefault="003D4668" w:rsidP="009E58C9">
      <w:pPr>
        <w:pStyle w:val="Heading2"/>
      </w:pPr>
      <w:r>
        <w:t>Attendees</w:t>
      </w:r>
    </w:p>
    <w:p w14:paraId="4926FA51" w14:textId="77777777" w:rsidR="00EC2B86" w:rsidRDefault="003D4668" w:rsidP="00EC2B86">
      <w:r>
        <w:t>Finlay Shepherd, Nicholas Bailey, Marielle Valdez</w:t>
      </w:r>
    </w:p>
    <w:p w14:paraId="20FC88EC" w14:textId="77777777" w:rsidR="009E58C9" w:rsidRDefault="00E07F0C" w:rsidP="009E58C9">
      <w:pPr>
        <w:pStyle w:val="Heading2"/>
      </w:pPr>
      <w:r>
        <w:t>Discussion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3D4668" w14:paraId="1BAC7B82" w14:textId="77777777" w:rsidTr="00755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131D79BD" w14:textId="77777777" w:rsidR="003D4668" w:rsidRPr="003D4668" w:rsidRDefault="00E07F0C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Topic</w:t>
            </w:r>
          </w:p>
        </w:tc>
        <w:tc>
          <w:tcPr>
            <w:tcW w:w="7410" w:type="dxa"/>
            <w:hideMark/>
          </w:tcPr>
          <w:p w14:paraId="6CD3FD62" w14:textId="77777777" w:rsidR="003D4668" w:rsidRPr="003D4668" w:rsidRDefault="00E07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Discussion</w:t>
            </w:r>
          </w:p>
        </w:tc>
      </w:tr>
      <w:tr w:rsidR="00755432" w14:paraId="7A7AA896" w14:textId="77777777" w:rsidTr="0075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0CDE4515" w14:textId="77777777" w:rsidR="00755432" w:rsidRPr="00755432" w:rsidRDefault="00755432" w:rsidP="00755432">
            <w:pPr>
              <w:jc w:val="right"/>
              <w:rPr>
                <w:b w:val="0"/>
                <w:i/>
                <w:color w:val="262626"/>
              </w:rPr>
            </w:pPr>
            <w:r w:rsidRPr="00755432">
              <w:rPr>
                <w:b w:val="0"/>
                <w:i/>
                <w:color w:val="262626"/>
                <w:sz w:val="22"/>
                <w:szCs w:val="22"/>
              </w:rPr>
              <w:t>Stand Up Occurrence</w:t>
            </w:r>
          </w:p>
        </w:tc>
        <w:tc>
          <w:tcPr>
            <w:tcW w:w="7410" w:type="dxa"/>
            <w:hideMark/>
          </w:tcPr>
          <w:p w14:paraId="460CF75E" w14:textId="77777777" w:rsidR="00755432" w:rsidRDefault="00755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>Stands ups to occur on days Tuesday, Thursday and Sunday, however can alter depending on availability</w:t>
            </w:r>
          </w:p>
        </w:tc>
      </w:tr>
      <w:tr w:rsidR="00755432" w14:paraId="7843DC84" w14:textId="77777777" w:rsidTr="00755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4EA281B8" w14:textId="77777777" w:rsidR="00755432" w:rsidRPr="00755432" w:rsidRDefault="00755432" w:rsidP="00755432">
            <w:pPr>
              <w:jc w:val="right"/>
              <w:rPr>
                <w:b w:val="0"/>
                <w:i/>
                <w:color w:val="262626"/>
              </w:rPr>
            </w:pPr>
            <w:r w:rsidRPr="00755432">
              <w:rPr>
                <w:b w:val="0"/>
                <w:i/>
                <w:color w:val="262626"/>
                <w:sz w:val="22"/>
                <w:szCs w:val="22"/>
              </w:rPr>
              <w:t>Difficulty Labels</w:t>
            </w:r>
          </w:p>
        </w:tc>
        <w:tc>
          <w:tcPr>
            <w:tcW w:w="7410" w:type="dxa"/>
            <w:hideMark/>
          </w:tcPr>
          <w:p w14:paraId="4B575A2B" w14:textId="77777777" w:rsidR="00755432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>Using Trello, labels have been defined for each task in which:</w:t>
            </w:r>
          </w:p>
          <w:p w14:paraId="712AF3CB" w14:textId="77777777" w:rsidR="00755432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>Green – 1 or less than 1 day’s work</w:t>
            </w:r>
          </w:p>
          <w:p w14:paraId="17D79A3A" w14:textId="77777777" w:rsidR="00755432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 xml:space="preserve">Yellow </w:t>
            </w:r>
            <w:proofErr w:type="gramStart"/>
            <w:r>
              <w:rPr>
                <w:color w:val="262626"/>
                <w:sz w:val="21"/>
                <w:szCs w:val="21"/>
              </w:rPr>
              <w:t>-  2</w:t>
            </w:r>
            <w:proofErr w:type="gramEnd"/>
            <w:r>
              <w:rPr>
                <w:color w:val="262626"/>
                <w:sz w:val="21"/>
                <w:szCs w:val="21"/>
              </w:rPr>
              <w:t>-3 day’s work</w:t>
            </w:r>
          </w:p>
          <w:p w14:paraId="454450B4" w14:textId="77777777" w:rsidR="00755432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>Orange – 3-5 days of work</w:t>
            </w:r>
          </w:p>
          <w:p w14:paraId="68D8D49E" w14:textId="77777777" w:rsidR="00755432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>Red – more than 5 days of work</w:t>
            </w:r>
          </w:p>
          <w:p w14:paraId="61619952" w14:textId="77777777" w:rsidR="00755432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>If a task contains all three members, difficulty is shared between each member.</w:t>
            </w:r>
          </w:p>
        </w:tc>
      </w:tr>
      <w:tr w:rsidR="00755432" w14:paraId="7C3D8FBD" w14:textId="77777777" w:rsidTr="0075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5E6FAC36" w14:textId="77777777" w:rsidR="00755432" w:rsidRPr="00755432" w:rsidRDefault="00755432" w:rsidP="00755432">
            <w:pPr>
              <w:jc w:val="right"/>
              <w:rPr>
                <w:b w:val="0"/>
                <w:i/>
                <w:color w:val="262626"/>
              </w:rPr>
            </w:pPr>
            <w:r w:rsidRPr="00755432">
              <w:rPr>
                <w:b w:val="0"/>
                <w:i/>
                <w:color w:val="262626"/>
                <w:sz w:val="22"/>
                <w:szCs w:val="22"/>
              </w:rPr>
              <w:t>Task Completion</w:t>
            </w:r>
          </w:p>
        </w:tc>
        <w:tc>
          <w:tcPr>
            <w:tcW w:w="7410" w:type="dxa"/>
            <w:hideMark/>
          </w:tcPr>
          <w:p w14:paraId="7D2E81FC" w14:textId="77777777" w:rsidR="00755432" w:rsidRDefault="00755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>Once a task has been completed, it will then be reviewed by another member before moving to the final state.</w:t>
            </w:r>
          </w:p>
        </w:tc>
      </w:tr>
      <w:tr w:rsidR="00755432" w14:paraId="7A8F2131" w14:textId="77777777" w:rsidTr="0075543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60C034C7" w14:textId="77777777" w:rsidR="00755432" w:rsidRPr="00755432" w:rsidRDefault="00755432" w:rsidP="00755432">
            <w:pPr>
              <w:jc w:val="right"/>
              <w:rPr>
                <w:b w:val="0"/>
                <w:i/>
                <w:color w:val="262626"/>
              </w:rPr>
            </w:pPr>
            <w:r w:rsidRPr="00755432">
              <w:rPr>
                <w:b w:val="0"/>
                <w:i/>
                <w:color w:val="262626"/>
                <w:sz w:val="22"/>
                <w:szCs w:val="22"/>
              </w:rPr>
              <w:t>Pair Programming</w:t>
            </w:r>
          </w:p>
        </w:tc>
        <w:tc>
          <w:tcPr>
            <w:tcW w:w="7410" w:type="dxa"/>
            <w:hideMark/>
          </w:tcPr>
          <w:p w14:paraId="48B59E85" w14:textId="77777777" w:rsidR="00755432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  <w:sz w:val="21"/>
                <w:szCs w:val="21"/>
              </w:rPr>
            </w:pPr>
            <w:r>
              <w:rPr>
                <w:color w:val="262626"/>
                <w:sz w:val="21"/>
                <w:szCs w:val="21"/>
              </w:rPr>
              <w:t xml:space="preserve">Pair programming will occur three times a week, in the days Monday, Tuesday and Wednesday, at 2PM, 3PM and 2PM respectively. </w:t>
            </w:r>
          </w:p>
        </w:tc>
      </w:tr>
    </w:tbl>
    <w:p w14:paraId="285C8FEE" w14:textId="77777777" w:rsidR="003D4668" w:rsidRDefault="003D4668" w:rsidP="003D4668">
      <w:pPr>
        <w:spacing w:before="0" w:after="0"/>
      </w:pPr>
    </w:p>
    <w:p w14:paraId="020A603A" w14:textId="2232033C" w:rsidR="00E07F0C" w:rsidRDefault="00755432" w:rsidP="00E07F0C">
      <w:pPr>
        <w:pStyle w:val="Heading2"/>
      </w:pPr>
      <w:r>
        <w:t>Goals For Next Sprint Planning</w:t>
      </w:r>
    </w:p>
    <w:p w14:paraId="6A9EA902" w14:textId="0679C733" w:rsidR="00755432" w:rsidRDefault="00755432" w:rsidP="00755432">
      <w:pPr>
        <w:pStyle w:val="ListParagraph"/>
        <w:numPr>
          <w:ilvl w:val="0"/>
          <w:numId w:val="10"/>
        </w:numPr>
        <w:spacing w:before="0" w:after="0"/>
      </w:pPr>
      <w:r>
        <w:t>To have finalised the documents</w:t>
      </w:r>
    </w:p>
    <w:p w14:paraId="52F7C628" w14:textId="4AA66551" w:rsidR="00E07F0C" w:rsidRDefault="00E07F0C" w:rsidP="00755432"/>
    <w:p w14:paraId="63C6972D" w14:textId="77777777" w:rsidR="00E07F0C" w:rsidRDefault="00E07F0C">
      <w:r>
        <w:br w:type="page"/>
      </w:r>
    </w:p>
    <w:p w14:paraId="54A2974D" w14:textId="47FFBA57" w:rsidR="00E07F0C" w:rsidRDefault="00755432" w:rsidP="00E07F0C">
      <w:pPr>
        <w:pStyle w:val="Heading1"/>
      </w:pPr>
      <w:r>
        <w:lastRenderedPageBreak/>
        <w:t>16</w:t>
      </w:r>
      <w:r w:rsidR="00E07F0C">
        <w:t>/</w:t>
      </w:r>
      <w:r w:rsidR="00951743">
        <w:t>10</w:t>
      </w:r>
      <w:r w:rsidR="00E07F0C">
        <w:t>/18</w:t>
      </w:r>
    </w:p>
    <w:p w14:paraId="7C934BC5" w14:textId="77777777" w:rsidR="00E07F0C" w:rsidRDefault="00E07F0C" w:rsidP="00E07F0C">
      <w:pPr>
        <w:pStyle w:val="Heading2"/>
      </w:pPr>
      <w:r>
        <w:t>Attendees</w:t>
      </w:r>
    </w:p>
    <w:p w14:paraId="39CECCDD" w14:textId="77777777" w:rsidR="00E07F0C" w:rsidRDefault="00E07F0C" w:rsidP="00E07F0C">
      <w:r>
        <w:t>Finlay Shepherd, Nicholas Bailey, Marielle Valdez</w:t>
      </w:r>
    </w:p>
    <w:p w14:paraId="4D95FD58" w14:textId="77777777" w:rsidR="00E07F0C" w:rsidRDefault="00E07F0C" w:rsidP="00E07F0C">
      <w:pPr>
        <w:pStyle w:val="Heading2"/>
      </w:pPr>
      <w:r>
        <w:t>Goals</w:t>
      </w:r>
    </w:p>
    <w:p w14:paraId="0E25089E" w14:textId="77777777" w:rsidR="00951743" w:rsidRDefault="00951743" w:rsidP="00951743">
      <w:pPr>
        <w:numPr>
          <w:ilvl w:val="0"/>
          <w:numId w:val="7"/>
        </w:numPr>
        <w:contextualSpacing/>
      </w:pPr>
      <w:r>
        <w:rPr>
          <w:color w:val="000000"/>
        </w:rPr>
        <w:t>Discuss how to define milestones for the project</w:t>
      </w:r>
    </w:p>
    <w:p w14:paraId="3DC83B3D" w14:textId="77777777" w:rsidR="00E07F0C" w:rsidRDefault="00E07F0C" w:rsidP="00E07F0C">
      <w:pPr>
        <w:pStyle w:val="Heading2"/>
      </w:pPr>
      <w:r>
        <w:t>Discussion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E07F0C" w14:paraId="3C64A312" w14:textId="77777777" w:rsidTr="00951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45956296" w14:textId="77777777" w:rsidR="00E07F0C" w:rsidRPr="003D4668" w:rsidRDefault="00E07F0C" w:rsidP="00FC6977">
            <w:pPr>
              <w:jc w:val="center"/>
              <w:rPr>
                <w:color w:val="262626"/>
              </w:rPr>
            </w:pPr>
            <w:r>
              <w:rPr>
                <w:color w:val="262626"/>
              </w:rPr>
              <w:t>Topic</w:t>
            </w:r>
          </w:p>
        </w:tc>
        <w:tc>
          <w:tcPr>
            <w:tcW w:w="7410" w:type="dxa"/>
            <w:hideMark/>
          </w:tcPr>
          <w:p w14:paraId="0EF3DCA7" w14:textId="77777777" w:rsidR="00E07F0C" w:rsidRPr="003D4668" w:rsidRDefault="00E07F0C" w:rsidP="00FC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Discussion</w:t>
            </w:r>
          </w:p>
        </w:tc>
      </w:tr>
      <w:tr w:rsidR="00951743" w14:paraId="4B378A02" w14:textId="77777777" w:rsidTr="00951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7BD0D06A" w14:textId="4E06632F" w:rsidR="00951743" w:rsidRPr="00951743" w:rsidRDefault="00755432" w:rsidP="00951743">
            <w:pPr>
              <w:jc w:val="right"/>
              <w:rPr>
                <w:b w:val="0"/>
                <w:i/>
                <w:color w:val="262626"/>
              </w:rPr>
            </w:pPr>
            <w:r>
              <w:rPr>
                <w:b w:val="0"/>
                <w:i/>
                <w:color w:val="262626"/>
              </w:rPr>
              <w:t>GANTT Chart</w:t>
            </w:r>
          </w:p>
        </w:tc>
        <w:tc>
          <w:tcPr>
            <w:tcW w:w="7410" w:type="dxa"/>
            <w:hideMark/>
          </w:tcPr>
          <w:p w14:paraId="14D85B69" w14:textId="3D57DFC1" w:rsidR="00951743" w:rsidRDefault="00755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To predict and forecast progress of each group member, still in progress</w:t>
            </w:r>
          </w:p>
        </w:tc>
      </w:tr>
      <w:tr w:rsidR="00951743" w14:paraId="6F8B8B86" w14:textId="77777777" w:rsidTr="0095174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2CB657C7" w14:textId="240E9344" w:rsidR="00951743" w:rsidRPr="00951743" w:rsidRDefault="00755432" w:rsidP="0074178C">
            <w:pPr>
              <w:jc w:val="right"/>
              <w:rPr>
                <w:b w:val="0"/>
                <w:i/>
                <w:color w:val="262626"/>
              </w:rPr>
            </w:pPr>
            <w:r>
              <w:rPr>
                <w:b w:val="0"/>
                <w:i/>
                <w:color w:val="262626"/>
              </w:rPr>
              <w:t>Number of Tasks</w:t>
            </w:r>
          </w:p>
        </w:tc>
        <w:tc>
          <w:tcPr>
            <w:tcW w:w="7410" w:type="dxa"/>
            <w:hideMark/>
          </w:tcPr>
          <w:p w14:paraId="6A523A18" w14:textId="7906FFAD" w:rsidR="00951743" w:rsidRDefault="00755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May need to add more tasks as it feels as though we are going through the sprint too quickly. However, tasks can be added as the fortnight goes by.</w:t>
            </w:r>
          </w:p>
        </w:tc>
      </w:tr>
      <w:tr w:rsidR="00951743" w14:paraId="2C0F8D1F" w14:textId="77777777" w:rsidTr="00951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14:paraId="57748798" w14:textId="21D0C24C" w:rsidR="00951743" w:rsidRPr="00951743" w:rsidRDefault="00755432" w:rsidP="00951743">
            <w:pPr>
              <w:jc w:val="right"/>
              <w:rPr>
                <w:b w:val="0"/>
                <w:i/>
                <w:color w:val="262626"/>
              </w:rPr>
            </w:pPr>
            <w:r>
              <w:rPr>
                <w:b w:val="0"/>
                <w:i/>
                <w:color w:val="262626"/>
              </w:rPr>
              <w:t>Pathways</w:t>
            </w:r>
          </w:p>
        </w:tc>
        <w:tc>
          <w:tcPr>
            <w:tcW w:w="7410" w:type="dxa"/>
            <w:hideMark/>
          </w:tcPr>
          <w:p w14:paraId="2C82AC0F" w14:textId="375A5541" w:rsidR="00951743" w:rsidRDefault="00755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Nick to work on image analysis, Finlay to work on ROS, and Marielle to work on the location problem (reading articles)</w:t>
            </w:r>
          </w:p>
        </w:tc>
      </w:tr>
    </w:tbl>
    <w:p w14:paraId="2C2975A4" w14:textId="77777777" w:rsidR="00E07F0C" w:rsidRDefault="00E07F0C" w:rsidP="00E07F0C">
      <w:pPr>
        <w:spacing w:before="0" w:after="0"/>
      </w:pPr>
    </w:p>
    <w:p w14:paraId="4D92E068" w14:textId="3F1A76E7" w:rsidR="00E07F0C" w:rsidRDefault="0074178C" w:rsidP="00E07F0C">
      <w:pPr>
        <w:pStyle w:val="Heading2"/>
      </w:pPr>
      <w:r>
        <w:t>Goals for next sprint planning</w:t>
      </w:r>
    </w:p>
    <w:p w14:paraId="7CB6EA04" w14:textId="109E8AB9" w:rsidR="00951743" w:rsidRDefault="0074178C" w:rsidP="0074178C">
      <w:pPr>
        <w:pStyle w:val="ListParagraph"/>
        <w:numPr>
          <w:ilvl w:val="0"/>
          <w:numId w:val="10"/>
        </w:numPr>
        <w:spacing w:before="0" w:after="0"/>
      </w:pPr>
      <w:r>
        <w:t>Upload documents onto Git, making sure they are properly checked</w:t>
      </w:r>
    </w:p>
    <w:p w14:paraId="022EE566" w14:textId="77777777" w:rsidR="00E07F0C" w:rsidRPr="00951743" w:rsidRDefault="00E07F0C" w:rsidP="00E07F0C">
      <w:pPr>
        <w:spacing w:before="0" w:after="0"/>
        <w:rPr>
          <w:b/>
        </w:rPr>
      </w:pPr>
      <w:bookmarkStart w:id="0" w:name="_GoBack"/>
      <w:bookmarkEnd w:id="0"/>
    </w:p>
    <w:sectPr w:rsidR="00E07F0C" w:rsidRPr="0095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249"/>
    <w:multiLevelType w:val="multilevel"/>
    <w:tmpl w:val="B90224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66CDD"/>
    <w:multiLevelType w:val="multilevel"/>
    <w:tmpl w:val="784EB7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597EA1"/>
    <w:multiLevelType w:val="multilevel"/>
    <w:tmpl w:val="61846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2DB1"/>
    <w:multiLevelType w:val="hybridMultilevel"/>
    <w:tmpl w:val="1DAEF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0C5B"/>
    <w:multiLevelType w:val="multilevel"/>
    <w:tmpl w:val="437A1C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48A48CE"/>
    <w:multiLevelType w:val="multilevel"/>
    <w:tmpl w:val="763E957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B667FA"/>
    <w:multiLevelType w:val="hybridMultilevel"/>
    <w:tmpl w:val="698A2F38"/>
    <w:lvl w:ilvl="0" w:tplc="B0BEF1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68"/>
    <w:rsid w:val="00001219"/>
    <w:rsid w:val="00136163"/>
    <w:rsid w:val="0015049D"/>
    <w:rsid w:val="00217436"/>
    <w:rsid w:val="00245A2E"/>
    <w:rsid w:val="00293B55"/>
    <w:rsid w:val="002A47A5"/>
    <w:rsid w:val="002D351A"/>
    <w:rsid w:val="0030241A"/>
    <w:rsid w:val="00345928"/>
    <w:rsid w:val="00365E69"/>
    <w:rsid w:val="00377AEC"/>
    <w:rsid w:val="003950BE"/>
    <w:rsid w:val="003D4668"/>
    <w:rsid w:val="00447528"/>
    <w:rsid w:val="004B0745"/>
    <w:rsid w:val="004B59C9"/>
    <w:rsid w:val="00513715"/>
    <w:rsid w:val="0057508C"/>
    <w:rsid w:val="00605565"/>
    <w:rsid w:val="00612BE2"/>
    <w:rsid w:val="00633021"/>
    <w:rsid w:val="0066320F"/>
    <w:rsid w:val="006848B1"/>
    <w:rsid w:val="007234DC"/>
    <w:rsid w:val="0074178C"/>
    <w:rsid w:val="00755432"/>
    <w:rsid w:val="007569CA"/>
    <w:rsid w:val="007857DF"/>
    <w:rsid w:val="00797F4A"/>
    <w:rsid w:val="00831EEF"/>
    <w:rsid w:val="008C3A55"/>
    <w:rsid w:val="00951743"/>
    <w:rsid w:val="009E58C9"/>
    <w:rsid w:val="00A108CB"/>
    <w:rsid w:val="00A37CD8"/>
    <w:rsid w:val="00A51266"/>
    <w:rsid w:val="00A7195C"/>
    <w:rsid w:val="00A75201"/>
    <w:rsid w:val="00A848FF"/>
    <w:rsid w:val="00AE11D2"/>
    <w:rsid w:val="00B71791"/>
    <w:rsid w:val="00BA25E2"/>
    <w:rsid w:val="00C60385"/>
    <w:rsid w:val="00CC4924"/>
    <w:rsid w:val="00CC7DB5"/>
    <w:rsid w:val="00E070DF"/>
    <w:rsid w:val="00E07F0C"/>
    <w:rsid w:val="00E4002D"/>
    <w:rsid w:val="00EC2B86"/>
    <w:rsid w:val="00EE51B6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7755"/>
  <w15:chartTrackingRefBased/>
  <w15:docId w15:val="{2F240C43-F343-488D-B425-793010D2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  <w:style w:type="table" w:styleId="GridTable2-Accent2">
    <w:name w:val="Grid Table 2 Accent 2"/>
    <w:basedOn w:val="TableNormal"/>
    <w:uiPriority w:val="47"/>
    <w:rsid w:val="003D4668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Downloads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</Template>
  <TotalTime>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Williams</dc:creator>
  <cp:keywords/>
  <dc:description/>
  <cp:lastModifiedBy>Kristian Williams</cp:lastModifiedBy>
  <cp:revision>3</cp:revision>
  <dcterms:created xsi:type="dcterms:W3CDTF">2018-11-12T18:36:00Z</dcterms:created>
  <dcterms:modified xsi:type="dcterms:W3CDTF">2018-11-12T18:38:00Z</dcterms:modified>
</cp:coreProperties>
</file>