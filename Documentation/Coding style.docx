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5FCEB" w14:textId="77777777" w:rsidR="00181D24" w:rsidRDefault="000D5F68" w:rsidP="000D5F68">
      <w:pPr>
        <w:pStyle w:val="CO6001"/>
      </w:pPr>
      <w:r>
        <w:t>Coding style</w:t>
      </w:r>
    </w:p>
    <w:p w14:paraId="42449232" w14:textId="77777777" w:rsidR="00FA1501" w:rsidRDefault="00FA1501" w:rsidP="00FA1501">
      <w:pPr>
        <w:pStyle w:val="Subtitle"/>
      </w:pPr>
      <w:r>
        <w:t>FA296</w:t>
      </w:r>
    </w:p>
    <w:p w14:paraId="5BA9654C" w14:textId="77777777" w:rsidR="00001219" w:rsidRPr="00001219" w:rsidRDefault="000D5F68" w:rsidP="00001219">
      <w:r>
        <w:t xml:space="preserve">This document will detail the code style rules we have decided to follow. Any amendments to the style document will be </w:t>
      </w:r>
      <w:r w:rsidR="006B5F3D">
        <w:t>included with the reason for the change.</w:t>
      </w:r>
    </w:p>
    <w:p w14:paraId="0CA00C59" w14:textId="77777777" w:rsidR="00001219" w:rsidRDefault="00001219" w:rsidP="00001219">
      <w:pPr>
        <w:pStyle w:val="Heading1"/>
      </w:pPr>
      <w:r>
        <w:t xml:space="preserve">Which </w:t>
      </w:r>
      <w:r w:rsidR="006B5F3D">
        <w:t>Rules are we following?</w:t>
      </w:r>
    </w:p>
    <w:p w14:paraId="73066FD8" w14:textId="77777777" w:rsidR="006B5F3D" w:rsidRDefault="006B5F3D" w:rsidP="006B5F3D">
      <w:r>
        <w:t>Code should be self-explanatory and require as few comments as possible to communicate its functionality.</w:t>
      </w:r>
      <w:r w:rsidR="00B9223F">
        <w:t xml:space="preserve"> This document is for all code written in Python for the duration of this project. </w:t>
      </w:r>
    </w:p>
    <w:p w14:paraId="58FDB68A" w14:textId="77777777" w:rsidR="009E58C9" w:rsidRDefault="006B5F3D" w:rsidP="009E58C9">
      <w:pPr>
        <w:pStyle w:val="Heading2"/>
      </w:pPr>
      <w:r>
        <w:t>Spacing and formatting</w:t>
      </w:r>
    </w:p>
    <w:p w14:paraId="1850BCC1" w14:textId="77777777" w:rsidR="00EC2B86" w:rsidRDefault="006B5F3D" w:rsidP="00EC2B86">
      <w:pPr>
        <w:pStyle w:val="ListParagraph"/>
        <w:numPr>
          <w:ilvl w:val="0"/>
          <w:numId w:val="1"/>
        </w:numPr>
      </w:pPr>
      <w:r>
        <w:t>Indentations and tabs should be 4 spaces</w:t>
      </w:r>
    </w:p>
    <w:p w14:paraId="6C65EBD0" w14:textId="69E7C98E" w:rsidR="006B5F3D" w:rsidRDefault="006B5F3D" w:rsidP="00EC2B86">
      <w:pPr>
        <w:pStyle w:val="ListParagraph"/>
        <w:numPr>
          <w:ilvl w:val="0"/>
          <w:numId w:val="1"/>
        </w:numPr>
      </w:pPr>
      <w:r>
        <w:t>Lines should not exceed 160 characters</w:t>
      </w:r>
    </w:p>
    <w:p w14:paraId="7C2C4BF6" w14:textId="2942C7E2" w:rsidR="00AF0337" w:rsidRDefault="00AF0337" w:rsidP="00AF0337">
      <w:r>
        <w:rPr>
          <w:noProof/>
        </w:rPr>
        <w:drawing>
          <wp:inline distT="0" distB="0" distL="0" distR="0" wp14:anchorId="1CACE401" wp14:editId="379A14F9">
            <wp:extent cx="5819775" cy="1751475"/>
            <wp:effectExtent l="0" t="0" r="0" b="1270"/>
            <wp:docPr id="2" name="Picture 2" descr="https://scontent-lht6-1.xx.fbcdn.net/v/t1.15752-9/46519573_352604112165771_1728972040288862208_n.png?_nc_cat=110&amp;_nc_ht=scontent-lht6-1.xx&amp;oh=e5344f5efd740ae3667e2c916666a9ea&amp;oe=5C709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lht6-1.xx.fbcdn.net/v/t1.15752-9/46519573_352604112165771_1728972040288862208_n.png?_nc_cat=110&amp;_nc_ht=scontent-lht6-1.xx&amp;oh=e5344f5efd740ae3667e2c916666a9ea&amp;oe=5C7094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432" cy="175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7124" w14:textId="77777777" w:rsidR="009E58C9" w:rsidRDefault="006B5F3D" w:rsidP="009E58C9">
      <w:pPr>
        <w:pStyle w:val="Heading2"/>
      </w:pPr>
      <w:r>
        <w:t>Naming convention</w:t>
      </w:r>
    </w:p>
    <w:p w14:paraId="34453F2E" w14:textId="4EFB7E9B" w:rsidR="009E58C9" w:rsidRDefault="00BA080C" w:rsidP="009E58C9">
      <w:r>
        <w:t xml:space="preserve">Variable names should be short, concise and descriptive. If a variable name contains multiple words they should be </w:t>
      </w:r>
      <w:r w:rsidR="00387E5C">
        <w:t>written</w:t>
      </w:r>
      <w:r>
        <w:t xml:space="preserve"> in </w:t>
      </w:r>
      <w:r w:rsidR="00387E5C">
        <w:t>c</w:t>
      </w:r>
      <w:r>
        <w:t>amelCase.</w:t>
      </w:r>
    </w:p>
    <w:p w14:paraId="5F959E07" w14:textId="780D1F06" w:rsidR="00633021" w:rsidRDefault="00BA080C" w:rsidP="00633021">
      <w:r>
        <w:t>Method names follow the same convention and should sufficiently cover the purpose of the method, potentially including the type of data it returns if possible.</w:t>
      </w:r>
      <w:r w:rsidR="00387E5C">
        <w:t xml:space="preserve"> Method names should also be written in camelCase.</w:t>
      </w:r>
    </w:p>
    <w:p w14:paraId="09DC55FA" w14:textId="77777777" w:rsidR="004B59C9" w:rsidRDefault="00BA080C" w:rsidP="0015049D">
      <w:pPr>
        <w:pStyle w:val="Heading2"/>
      </w:pPr>
      <w:r>
        <w:t>Exception handling and logging</w:t>
      </w:r>
    </w:p>
    <w:p w14:paraId="64DB0CB8" w14:textId="77777777" w:rsidR="00CC4924" w:rsidRDefault="00BA080C" w:rsidP="0015049D">
      <w:r>
        <w:t>We will use four different levels of logging:</w:t>
      </w:r>
    </w:p>
    <w:p w14:paraId="4283D1D3" w14:textId="77777777" w:rsidR="00BA080C" w:rsidRDefault="00BA080C" w:rsidP="00BA080C">
      <w:pPr>
        <w:pStyle w:val="ListParagraph"/>
        <w:numPr>
          <w:ilvl w:val="0"/>
          <w:numId w:val="4"/>
        </w:numPr>
      </w:pPr>
      <w:r>
        <w:t>Debug:</w:t>
      </w:r>
      <w:r w:rsidR="002C5035">
        <w:t xml:space="preserve"> Debug level log messages </w:t>
      </w:r>
      <w:r w:rsidR="006653F1">
        <w:t xml:space="preserve">should contain technical information that will assist the developer when trying to debug a running system. </w:t>
      </w:r>
      <w:r w:rsidR="006653F1">
        <w:rPr>
          <w:b/>
        </w:rPr>
        <w:t>Example</w:t>
      </w:r>
      <w:r w:rsidR="006653F1">
        <w:t xml:space="preserve">: “Module </w:t>
      </w:r>
      <w:r w:rsidR="00B9223F">
        <w:t xml:space="preserve">is adding two </w:t>
      </w:r>
      <w:proofErr w:type="spellStart"/>
      <w:r w:rsidR="00B9223F">
        <w:t>ints</w:t>
      </w:r>
      <w:proofErr w:type="spellEnd"/>
      <w:r w:rsidR="00B9223F">
        <w:t>, x and y result: z”.</w:t>
      </w:r>
    </w:p>
    <w:p w14:paraId="56156378" w14:textId="77777777" w:rsidR="00BA080C" w:rsidRDefault="00BA080C" w:rsidP="00BA080C">
      <w:pPr>
        <w:pStyle w:val="ListParagraph"/>
        <w:numPr>
          <w:ilvl w:val="0"/>
          <w:numId w:val="4"/>
        </w:numPr>
      </w:pPr>
      <w:r>
        <w:t>Info:</w:t>
      </w:r>
      <w:r w:rsidR="006653F1">
        <w:t xml:space="preserve"> Info level log messages should contain general information about what is happening in the system. </w:t>
      </w:r>
      <w:r w:rsidR="006653F1" w:rsidRPr="006653F1">
        <w:rPr>
          <w:b/>
        </w:rPr>
        <w:t>Example</w:t>
      </w:r>
      <w:r w:rsidR="006653F1">
        <w:t>: “Process x started at time: y, because reason: r.</w:t>
      </w:r>
    </w:p>
    <w:p w14:paraId="0D95C7F1" w14:textId="77777777" w:rsidR="00BA080C" w:rsidRDefault="00BA080C" w:rsidP="00BA080C">
      <w:pPr>
        <w:pStyle w:val="ListParagraph"/>
        <w:numPr>
          <w:ilvl w:val="0"/>
          <w:numId w:val="4"/>
        </w:numPr>
      </w:pPr>
      <w:r>
        <w:t>Warning:</w:t>
      </w:r>
      <w:r w:rsidR="006653F1">
        <w:t xml:space="preserve"> Warning level messages should be used when a potential issue is detected. </w:t>
      </w:r>
      <w:r w:rsidR="006653F1" w:rsidRPr="006653F1">
        <w:rPr>
          <w:b/>
        </w:rPr>
        <w:t>Example</w:t>
      </w:r>
      <w:r w:rsidR="006653F1">
        <w:t>: “Field is missing from data, retrying…”</w:t>
      </w:r>
    </w:p>
    <w:p w14:paraId="462417C1" w14:textId="77777777" w:rsidR="00BA080C" w:rsidRDefault="00BA080C" w:rsidP="00BA080C">
      <w:pPr>
        <w:pStyle w:val="ListParagraph"/>
        <w:numPr>
          <w:ilvl w:val="0"/>
          <w:numId w:val="4"/>
        </w:numPr>
      </w:pPr>
      <w:r>
        <w:t>Error:</w:t>
      </w:r>
      <w:r w:rsidR="006653F1">
        <w:t xml:space="preserve"> Error level messages should be used when an actual issue has occurred. </w:t>
      </w:r>
      <w:r w:rsidR="006653F1" w:rsidRPr="006653F1">
        <w:rPr>
          <w:b/>
        </w:rPr>
        <w:t>Example</w:t>
      </w:r>
      <w:r w:rsidR="006653F1">
        <w:t xml:space="preserve"> “Queue subscriber has crashed due to unexpected message. reason: r, message: m, </w:t>
      </w:r>
      <w:proofErr w:type="spellStart"/>
      <w:r w:rsidR="006653F1">
        <w:t>stacktrace</w:t>
      </w:r>
      <w:proofErr w:type="spellEnd"/>
      <w:r w:rsidR="006653F1">
        <w:t>: s.”</w:t>
      </w:r>
    </w:p>
    <w:p w14:paraId="71B03195" w14:textId="77777777" w:rsidR="00BA080C" w:rsidRDefault="00BA080C" w:rsidP="00BA080C">
      <w:r>
        <w:rPr>
          <w:b/>
        </w:rPr>
        <w:t>Note:</w:t>
      </w:r>
      <w:r>
        <w:t xml:space="preserve"> Logging section may only be relevant to ROS sections of code.</w:t>
      </w:r>
    </w:p>
    <w:p w14:paraId="0F6B259B" w14:textId="77777777" w:rsidR="006653F1" w:rsidRDefault="006653F1" w:rsidP="006653F1">
      <w:pPr>
        <w:pStyle w:val="Heading2"/>
      </w:pPr>
      <w:r>
        <w:lastRenderedPageBreak/>
        <w:t>Comments</w:t>
      </w:r>
    </w:p>
    <w:p w14:paraId="0EBF317E" w14:textId="7182E303" w:rsidR="00387E5C" w:rsidRDefault="006653F1" w:rsidP="006653F1">
      <w:r>
        <w:t>A comment should be included at the head of each module, this comment should quickly describe the module</w:t>
      </w:r>
      <w:r w:rsidR="00387E5C">
        <w:t>’</w:t>
      </w:r>
      <w:r>
        <w:t>s functionality or its purpose in the system.</w:t>
      </w:r>
    </w:p>
    <w:p w14:paraId="2A344645" w14:textId="473F7E94" w:rsidR="00AF0337" w:rsidRDefault="00AF0337" w:rsidP="006653F1">
      <w:r>
        <w:rPr>
          <w:noProof/>
        </w:rPr>
        <w:drawing>
          <wp:inline distT="0" distB="0" distL="0" distR="0" wp14:anchorId="0BEBFA4B" wp14:editId="58899B9B">
            <wp:extent cx="4562475" cy="542925"/>
            <wp:effectExtent l="0" t="0" r="9525" b="9525"/>
            <wp:docPr id="1" name="Picture 1" descr="https://scontent-lht6-1.xx.fbcdn.net/v/t1.15752-9/46525944_922321111309596_6763291954563252224_n.png?_nc_cat=109&amp;_nc_ht=scontent-lht6-1.xx&amp;oh=8d4ef95a8a0e14958b6d7d685193799b&amp;oe=5C745F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ht6-1.xx.fbcdn.net/v/t1.15752-9/46525944_922321111309596_6763291954563252224_n.png?_nc_cat=109&amp;_nc_ht=scontent-lht6-1.xx&amp;oh=8d4ef95a8a0e14958b6d7d685193799b&amp;oe=5C745F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0D62" w14:textId="77777777" w:rsidR="006653F1" w:rsidRDefault="006653F1" w:rsidP="006653F1">
      <w:r>
        <w:t>Comments should only be included inline if there is a particularly complicated piece of logic that is not immediately obvious.</w:t>
      </w:r>
    </w:p>
    <w:p w14:paraId="065C25D2" w14:textId="77777777" w:rsidR="006653F1" w:rsidRDefault="006653F1" w:rsidP="006653F1">
      <w:pPr>
        <w:pStyle w:val="Heading2"/>
      </w:pPr>
      <w:r>
        <w:t>Tests</w:t>
      </w:r>
    </w:p>
    <w:p w14:paraId="1823AC21" w14:textId="77777777" w:rsidR="006653F1" w:rsidRDefault="006653F1" w:rsidP="006653F1">
      <w:r>
        <w:t>Any code that contains any form of logic must be covered by a unit test, and any calls that leave the module should</w:t>
      </w:r>
      <w:bookmarkStart w:id="0" w:name="_GoBack"/>
      <w:bookmarkEnd w:id="0"/>
      <w:r>
        <w:t xml:space="preserve"> have their results mocked by the appropriate mocking tool</w:t>
      </w:r>
      <w:r w:rsidR="00B9223F">
        <w:t>.</w:t>
      </w:r>
    </w:p>
    <w:p w14:paraId="2B8F225D" w14:textId="77777777" w:rsidR="00B9223F" w:rsidRDefault="00B9223F" w:rsidP="006653F1"/>
    <w:p w14:paraId="2D26225A" w14:textId="77777777" w:rsidR="006653F1" w:rsidRPr="006653F1" w:rsidRDefault="006653F1" w:rsidP="006653F1"/>
    <w:sectPr w:rsidR="006653F1" w:rsidRPr="0066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B2116" w14:textId="77777777" w:rsidR="00FF037C" w:rsidRDefault="00FF037C" w:rsidP="00B9223F">
      <w:pPr>
        <w:spacing w:before="0" w:after="0" w:line="240" w:lineRule="auto"/>
      </w:pPr>
      <w:r>
        <w:separator/>
      </w:r>
    </w:p>
  </w:endnote>
  <w:endnote w:type="continuationSeparator" w:id="0">
    <w:p w14:paraId="394DB17E" w14:textId="77777777" w:rsidR="00FF037C" w:rsidRDefault="00FF037C" w:rsidP="00B922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195DF" w14:textId="77777777" w:rsidR="00FF037C" w:rsidRDefault="00FF037C" w:rsidP="00B9223F">
      <w:pPr>
        <w:spacing w:before="0" w:after="0" w:line="240" w:lineRule="auto"/>
      </w:pPr>
      <w:r>
        <w:separator/>
      </w:r>
    </w:p>
  </w:footnote>
  <w:footnote w:type="continuationSeparator" w:id="0">
    <w:p w14:paraId="26193EF9" w14:textId="77777777" w:rsidR="00FF037C" w:rsidRDefault="00FF037C" w:rsidP="00B9223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802"/>
    <w:multiLevelType w:val="hybridMultilevel"/>
    <w:tmpl w:val="DCB82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D3A17"/>
    <w:multiLevelType w:val="hybridMultilevel"/>
    <w:tmpl w:val="A9AE0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9765C"/>
    <w:multiLevelType w:val="hybridMultilevel"/>
    <w:tmpl w:val="04660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62C55"/>
    <w:multiLevelType w:val="hybridMultilevel"/>
    <w:tmpl w:val="8004A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E3"/>
    <w:rsid w:val="00001219"/>
    <w:rsid w:val="000D5F68"/>
    <w:rsid w:val="00136163"/>
    <w:rsid w:val="0015049D"/>
    <w:rsid w:val="00217436"/>
    <w:rsid w:val="00245A2E"/>
    <w:rsid w:val="00293B55"/>
    <w:rsid w:val="002A47A5"/>
    <w:rsid w:val="002C5035"/>
    <w:rsid w:val="002D351A"/>
    <w:rsid w:val="0030241A"/>
    <w:rsid w:val="00345928"/>
    <w:rsid w:val="00365E69"/>
    <w:rsid w:val="00377AEC"/>
    <w:rsid w:val="00387E5C"/>
    <w:rsid w:val="003950BE"/>
    <w:rsid w:val="00447528"/>
    <w:rsid w:val="004B0745"/>
    <w:rsid w:val="004B59C9"/>
    <w:rsid w:val="00513715"/>
    <w:rsid w:val="0057508C"/>
    <w:rsid w:val="00605565"/>
    <w:rsid w:val="00612BE2"/>
    <w:rsid w:val="00633021"/>
    <w:rsid w:val="0066320F"/>
    <w:rsid w:val="006653F1"/>
    <w:rsid w:val="006848B1"/>
    <w:rsid w:val="006B5F3D"/>
    <w:rsid w:val="007857DF"/>
    <w:rsid w:val="00797F4A"/>
    <w:rsid w:val="00831EEF"/>
    <w:rsid w:val="008C3A55"/>
    <w:rsid w:val="009B30E3"/>
    <w:rsid w:val="009E58C9"/>
    <w:rsid w:val="00A108CB"/>
    <w:rsid w:val="00A37CD8"/>
    <w:rsid w:val="00A51266"/>
    <w:rsid w:val="00A7195C"/>
    <w:rsid w:val="00A75201"/>
    <w:rsid w:val="00AE11D2"/>
    <w:rsid w:val="00AF0337"/>
    <w:rsid w:val="00B71791"/>
    <w:rsid w:val="00B9223F"/>
    <w:rsid w:val="00BA080C"/>
    <w:rsid w:val="00BA25E2"/>
    <w:rsid w:val="00C213E3"/>
    <w:rsid w:val="00C60385"/>
    <w:rsid w:val="00CC4924"/>
    <w:rsid w:val="00CC7DB5"/>
    <w:rsid w:val="00D25F7B"/>
    <w:rsid w:val="00E070DF"/>
    <w:rsid w:val="00EC2B86"/>
    <w:rsid w:val="00EE51B6"/>
    <w:rsid w:val="00FA1501"/>
    <w:rsid w:val="00FC216A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874C"/>
  <w15:chartTrackingRefBased/>
  <w15:docId w15:val="{84641005-D0ED-47C1-A0D9-11F9304B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565"/>
  </w:style>
  <w:style w:type="paragraph" w:styleId="Heading1">
    <w:name w:val="heading 1"/>
    <w:basedOn w:val="Normal"/>
    <w:next w:val="Normal"/>
    <w:link w:val="Heading1Char"/>
    <w:uiPriority w:val="9"/>
    <w:qFormat/>
    <w:rsid w:val="00605565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565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565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565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565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565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565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5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5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565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56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5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5565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05565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5565"/>
    <w:rPr>
      <w:caps/>
      <w:spacing w:val="15"/>
      <w:shd w:val="clear" w:color="auto" w:fill="DAEFD3" w:themeFill="accent1" w:themeFillTint="33"/>
    </w:rPr>
  </w:style>
  <w:style w:type="paragraph" w:styleId="ListParagraph">
    <w:name w:val="List Paragraph"/>
    <w:basedOn w:val="Normal"/>
    <w:uiPriority w:val="34"/>
    <w:qFormat/>
    <w:rsid w:val="009E58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5565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5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5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565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605565"/>
    <w:rPr>
      <w:b/>
      <w:bCs/>
    </w:rPr>
  </w:style>
  <w:style w:type="character" w:styleId="Emphasis">
    <w:name w:val="Emphasis"/>
    <w:uiPriority w:val="20"/>
    <w:qFormat/>
    <w:rsid w:val="00605565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6055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55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55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565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565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605565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605565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605565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605565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6055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565"/>
    <w:pPr>
      <w:outlineLvl w:val="9"/>
    </w:pPr>
  </w:style>
  <w:style w:type="paragraph" w:customStyle="1" w:styleId="CO6001">
    <w:name w:val="CO600 1"/>
    <w:basedOn w:val="Title"/>
    <w:link w:val="CO6001Char"/>
    <w:qFormat/>
    <w:rsid w:val="000D5F68"/>
  </w:style>
  <w:style w:type="paragraph" w:styleId="Header">
    <w:name w:val="header"/>
    <w:basedOn w:val="Normal"/>
    <w:link w:val="HeaderChar"/>
    <w:uiPriority w:val="99"/>
    <w:unhideWhenUsed/>
    <w:rsid w:val="00B9223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O6001Char">
    <w:name w:val="CO600 1 Char"/>
    <w:basedOn w:val="TitleChar"/>
    <w:link w:val="CO6001"/>
    <w:rsid w:val="000D5F68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B9223F"/>
  </w:style>
  <w:style w:type="paragraph" w:styleId="Footer">
    <w:name w:val="footer"/>
    <w:basedOn w:val="Normal"/>
    <w:link w:val="FooterChar"/>
    <w:uiPriority w:val="99"/>
    <w:unhideWhenUsed/>
    <w:rsid w:val="00B9223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lay\Downloads\CO600-Template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CO600-Template</Template>
  <TotalTime>21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</dc:creator>
  <cp:keywords/>
  <dc:description/>
  <cp:lastModifiedBy>Finlay</cp:lastModifiedBy>
  <cp:revision>3</cp:revision>
  <dcterms:created xsi:type="dcterms:W3CDTF">2018-10-03T15:48:00Z</dcterms:created>
  <dcterms:modified xsi:type="dcterms:W3CDTF">2018-11-24T15:02:00Z</dcterms:modified>
</cp:coreProperties>
</file>