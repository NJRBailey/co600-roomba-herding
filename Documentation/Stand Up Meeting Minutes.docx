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D24" w:rsidRDefault="003D4668" w:rsidP="00FA1501">
      <w:pPr>
        <w:pStyle w:val="Title"/>
      </w:pPr>
      <w:r>
        <w:t>STAND UP MINUTES</w:t>
      </w:r>
    </w:p>
    <w:p w:rsidR="00FA1501" w:rsidRDefault="00FA1501" w:rsidP="00FA1501">
      <w:pPr>
        <w:pStyle w:val="Subtitle"/>
      </w:pPr>
      <w:r>
        <w:t>NJRB2 | MVS9 | FA296</w:t>
      </w:r>
    </w:p>
    <w:p w:rsidR="00001219" w:rsidRPr="00001219" w:rsidRDefault="003D4668" w:rsidP="00001219">
      <w:r>
        <w:t>This document concludes all minutes for our stand ups.</w:t>
      </w:r>
    </w:p>
    <w:p w:rsidR="00001219" w:rsidRDefault="003D4668" w:rsidP="00001219">
      <w:pPr>
        <w:pStyle w:val="Heading1"/>
      </w:pPr>
      <w:r>
        <w:t>09/10/18</w:t>
      </w:r>
    </w:p>
    <w:p w:rsidR="009E58C9" w:rsidRDefault="003D4668" w:rsidP="009E58C9">
      <w:pPr>
        <w:pStyle w:val="Heading2"/>
      </w:pPr>
      <w:r>
        <w:t>Attendees</w:t>
      </w:r>
    </w:p>
    <w:p w:rsidR="00EC2B86" w:rsidRDefault="003D4668" w:rsidP="00EC2B86">
      <w:r>
        <w:t>Finlay Shepherd, Nicholas Bailey, Marielle Valdez</w:t>
      </w:r>
    </w:p>
    <w:p w:rsidR="009E58C9" w:rsidRDefault="003D4668" w:rsidP="009E58C9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:rsidTr="003D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3D4668" w:rsidRPr="003D4668" w:rsidRDefault="003D46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3D4668" w:rsidTr="003D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hideMark/>
          </w:tcPr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Have managed to use OpenCV to recognise a QR code from a picture</w:t>
            </w:r>
          </w:p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Read a few articles</w:t>
            </w:r>
          </w:p>
        </w:tc>
      </w:tr>
      <w:tr w:rsidR="003D4668" w:rsidTr="003D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Marielle</w:t>
            </w:r>
          </w:p>
        </w:tc>
        <w:tc>
          <w:tcPr>
            <w:tcW w:w="7410" w:type="dxa"/>
            <w:hideMark/>
          </w:tcPr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Read a few articles regarding location problem</w:t>
            </w:r>
          </w:p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Managed to create 10 use cases regarding such problem</w:t>
            </w:r>
          </w:p>
        </w:tc>
      </w:tr>
      <w:tr w:rsidR="003D4668" w:rsidTr="003D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hideMark/>
          </w:tcPr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Accomplished the landing and flying of the drone simulator</w:t>
            </w:r>
          </w:p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Finished the diagram for message queues</w:t>
            </w:r>
          </w:p>
        </w:tc>
      </w:tr>
    </w:tbl>
    <w:p w:rsidR="003D4668" w:rsidRDefault="003D4668" w:rsidP="003D4668">
      <w:pPr>
        <w:spacing w:before="0" w:after="0"/>
      </w:pPr>
    </w:p>
    <w:p w:rsidR="003D4668" w:rsidRDefault="003D4668" w:rsidP="003D4668">
      <w:pPr>
        <w:spacing w:before="0" w:after="0"/>
      </w:pPr>
    </w:p>
    <w:p w:rsidR="003D4668" w:rsidRDefault="003D4668" w:rsidP="003D4668">
      <w:pPr>
        <w:pStyle w:val="Heading1"/>
      </w:pPr>
      <w:r>
        <w:t>13</w:t>
      </w:r>
      <w:r>
        <w:t>/10/18</w:t>
      </w:r>
    </w:p>
    <w:p w:rsidR="003D4668" w:rsidRDefault="003D4668" w:rsidP="003D4668">
      <w:pPr>
        <w:pStyle w:val="Heading2"/>
      </w:pPr>
      <w:r>
        <w:t>Attendees</w:t>
      </w:r>
    </w:p>
    <w:p w:rsidR="003D4668" w:rsidRDefault="003D4668" w:rsidP="003D4668">
      <w:r>
        <w:t>Finlay Shepherd, Nicholas Bailey, Marielle Valdez</w:t>
      </w:r>
    </w:p>
    <w:p w:rsidR="003D4668" w:rsidRDefault="003D4668" w:rsidP="003D4668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FC6977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3D4668" w:rsidRPr="003D4668" w:rsidRDefault="003D4668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3D4668" w:rsidTr="00D7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Have changed the process of image analysis by making it so it finds the three squares within the QR code, then uses triangulation to work out the whole image</w:t>
            </w:r>
          </w:p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May create user stories to document the process</w:t>
            </w:r>
          </w:p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Added a few tasks on Trello</w:t>
            </w:r>
          </w:p>
        </w:tc>
      </w:tr>
      <w:tr w:rsidR="003D4668" w:rsidTr="00D72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Marielle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Read more research papers to support the location problem, and papers can be found within the comment</w:t>
            </w:r>
          </w:p>
        </w:tc>
      </w:tr>
      <w:tr w:rsidR="003D4668" w:rsidTr="00D72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Managed to make the drone controlled using the keyboard, but there has been an issue in terms of escaping program</w:t>
            </w:r>
          </w:p>
        </w:tc>
      </w:tr>
    </w:tbl>
    <w:p w:rsidR="003D4668" w:rsidRDefault="003D4668" w:rsidP="003D4668">
      <w:pPr>
        <w:spacing w:before="0" w:after="0"/>
      </w:pPr>
    </w:p>
    <w:p w:rsidR="003D4668" w:rsidRDefault="003D4668" w:rsidP="003D4668">
      <w:pPr>
        <w:pStyle w:val="Heading1"/>
      </w:pPr>
      <w:r>
        <w:t>16</w:t>
      </w:r>
      <w:r>
        <w:t>/10/18</w:t>
      </w:r>
    </w:p>
    <w:p w:rsidR="003D4668" w:rsidRDefault="003D4668" w:rsidP="003D4668">
      <w:pPr>
        <w:pStyle w:val="Heading2"/>
      </w:pPr>
      <w:r>
        <w:t>Attendees</w:t>
      </w:r>
    </w:p>
    <w:p w:rsidR="003D4668" w:rsidRDefault="003D4668" w:rsidP="003D4668">
      <w:r>
        <w:t>Finlay Shepherd, Nicholas Bailey, Marielle Valdez</w:t>
      </w:r>
    </w:p>
    <w:p w:rsidR="003D4668" w:rsidRDefault="003D4668" w:rsidP="003D4668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FC6977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3D4668" w:rsidRPr="003D4668" w:rsidRDefault="003D4668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Added detailed notes on the OpenCV code</w:t>
            </w:r>
          </w:p>
        </w:tc>
      </w:tr>
      <w:tr w:rsidR="003D4668" w:rsidTr="00FC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lastRenderedPageBreak/>
              <w:t>Marielle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Improved the keyboard function by making it more concise and have fixed bugs surrounding the controls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Finished summaries for articles read</w:t>
            </w:r>
          </w:p>
        </w:tc>
      </w:tr>
    </w:tbl>
    <w:p w:rsidR="003D4668" w:rsidRDefault="003D4668" w:rsidP="003D4668"/>
    <w:p w:rsidR="003D4668" w:rsidRDefault="003D4668" w:rsidP="003D4668">
      <w:pPr>
        <w:pStyle w:val="Heading1"/>
      </w:pPr>
      <w:r>
        <w:t>19</w:t>
      </w:r>
      <w:r>
        <w:t>/10/18</w:t>
      </w:r>
    </w:p>
    <w:p w:rsidR="003D4668" w:rsidRDefault="003D4668" w:rsidP="003D4668">
      <w:pPr>
        <w:pStyle w:val="Heading2"/>
      </w:pPr>
      <w:r>
        <w:t>Attendees</w:t>
      </w:r>
    </w:p>
    <w:p w:rsidR="003D4668" w:rsidRDefault="003D4668" w:rsidP="003D4668">
      <w:r>
        <w:t>Finlay Shepherd, Nicholas Bailey, Marielle Valdez</w:t>
      </w:r>
    </w:p>
    <w:p w:rsidR="003D4668" w:rsidRDefault="003D4668" w:rsidP="003D4668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FC6977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3D4668" w:rsidRPr="003D4668" w:rsidRDefault="003D4668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Made a GANNTT chart to track work progress during the project</w:t>
            </w:r>
          </w:p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Did a pair programming session with Finlay to try and send messages to and from OpenCV and ROS</w:t>
            </w:r>
          </w:p>
        </w:tc>
      </w:tr>
      <w:tr w:rsidR="003D4668" w:rsidTr="00FC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Marielle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Program kept crashing when trying to load image analysis onto ROS therefore will need a further look</w:t>
            </w:r>
          </w:p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Drone will not process every frame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Not much work done since last stand up.</w:t>
            </w:r>
          </w:p>
        </w:tc>
      </w:tr>
    </w:tbl>
    <w:p w:rsidR="003D4668" w:rsidRDefault="003D4668" w:rsidP="003D4668"/>
    <w:p w:rsidR="003D4668" w:rsidRDefault="003D4668" w:rsidP="003D4668">
      <w:pPr>
        <w:pStyle w:val="Heading1"/>
      </w:pPr>
      <w:r>
        <w:t>22</w:t>
      </w:r>
      <w:r>
        <w:t>/10/18</w:t>
      </w:r>
    </w:p>
    <w:p w:rsidR="003D4668" w:rsidRDefault="003D4668" w:rsidP="003D4668">
      <w:pPr>
        <w:pStyle w:val="Heading2"/>
      </w:pPr>
      <w:r>
        <w:t>Attendees</w:t>
      </w:r>
    </w:p>
    <w:p w:rsidR="003D4668" w:rsidRDefault="003D4668" w:rsidP="003D4668">
      <w:r>
        <w:t>Finlay Shepherd, Nicholas Bailey, Marielle Valdez</w:t>
      </w:r>
    </w:p>
    <w:p w:rsidR="003D4668" w:rsidRDefault="003D4668" w:rsidP="003D4668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FC6977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3D4668" w:rsidRPr="003D4668" w:rsidRDefault="003D4668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Have managed to use OpenCV to recognise a QR code from a picture</w:t>
            </w:r>
          </w:p>
          <w:p w:rsidR="003D4668" w:rsidRDefault="003D4668" w:rsidP="003D4668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Read a few articles</w:t>
            </w:r>
          </w:p>
        </w:tc>
      </w:tr>
      <w:tr w:rsidR="003D4668" w:rsidTr="00FC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Marielle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Read a few articles regarding location problem</w:t>
            </w:r>
          </w:p>
          <w:p w:rsidR="003D4668" w:rsidRDefault="003D4668" w:rsidP="003D4668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Managed to create 10 use cases regarding such problem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3D4668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Accomplished the landing and flying of the drone simulator</w:t>
            </w:r>
          </w:p>
          <w:p w:rsidR="003D4668" w:rsidRDefault="003D4668" w:rsidP="003D4668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Finished the diagram for message queues</w:t>
            </w:r>
          </w:p>
        </w:tc>
      </w:tr>
    </w:tbl>
    <w:p w:rsidR="003D4668" w:rsidRDefault="003D4668" w:rsidP="003D4668"/>
    <w:p w:rsidR="003D4668" w:rsidRDefault="00A848FF" w:rsidP="003D4668">
      <w:pPr>
        <w:pStyle w:val="Heading1"/>
      </w:pPr>
      <w:r>
        <w:t>30</w:t>
      </w:r>
      <w:r w:rsidR="003D4668">
        <w:t>/1</w:t>
      </w:r>
      <w:r>
        <w:t>0</w:t>
      </w:r>
      <w:r w:rsidR="003D4668">
        <w:t>/18</w:t>
      </w:r>
    </w:p>
    <w:p w:rsidR="003D4668" w:rsidRDefault="003D4668" w:rsidP="003D4668">
      <w:pPr>
        <w:pStyle w:val="Heading2"/>
      </w:pPr>
      <w:r>
        <w:t>Attendees</w:t>
      </w:r>
    </w:p>
    <w:p w:rsidR="003D4668" w:rsidRDefault="003D4668" w:rsidP="003D4668">
      <w:r>
        <w:t>Finlay Shepherd, Nicholas Bailey</w:t>
      </w:r>
    </w:p>
    <w:p w:rsidR="003D4668" w:rsidRDefault="003D4668" w:rsidP="003D4668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3D4668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FC6977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3D4668" w:rsidRPr="003D4668" w:rsidRDefault="003D4668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3D4668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3D4668" w:rsidP="00FC6977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A848FF" w:rsidP="00FC6977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Following QR code tutorials and currently working on the QR detection and should be done by the end of week</w:t>
            </w:r>
          </w:p>
        </w:tc>
      </w:tr>
      <w:tr w:rsidR="003D4668" w:rsidTr="00FC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3D4668" w:rsidRPr="003D4668" w:rsidRDefault="00A848FF" w:rsidP="00FC6977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3D4668" w:rsidRDefault="00A848FF" w:rsidP="00FC6977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Followed simulation work</w:t>
            </w:r>
          </w:p>
        </w:tc>
      </w:tr>
    </w:tbl>
    <w:p w:rsidR="00A848FF" w:rsidRDefault="00A848FF" w:rsidP="00A848FF">
      <w:pPr>
        <w:pStyle w:val="Heading1"/>
      </w:pPr>
      <w:r>
        <w:lastRenderedPageBreak/>
        <w:t>09</w:t>
      </w:r>
      <w:r>
        <w:t>/1</w:t>
      </w:r>
      <w:r>
        <w:t>1</w:t>
      </w:r>
      <w:r>
        <w:t>/18</w:t>
      </w:r>
    </w:p>
    <w:p w:rsidR="00A848FF" w:rsidRDefault="00A848FF" w:rsidP="00A848FF">
      <w:pPr>
        <w:pStyle w:val="Heading2"/>
      </w:pPr>
      <w:r>
        <w:t>Attendees</w:t>
      </w:r>
    </w:p>
    <w:p w:rsidR="00A848FF" w:rsidRDefault="00A848FF" w:rsidP="00A848FF">
      <w:r>
        <w:t>Finlay Shepherd, Nicholas Bailey, Marielle Valdez</w:t>
      </w:r>
    </w:p>
    <w:p w:rsidR="00A848FF" w:rsidRDefault="00A848FF" w:rsidP="00A848FF">
      <w:pPr>
        <w:pStyle w:val="Heading2"/>
      </w:pPr>
      <w:r>
        <w:t>Progress</w:t>
      </w:r>
    </w:p>
    <w:tbl>
      <w:tblPr>
        <w:tblStyle w:val="GridTable2-Accent2"/>
        <w:tblW w:w="9180" w:type="dxa"/>
        <w:tblLayout w:type="fixed"/>
        <w:tblLook w:val="04A0" w:firstRow="1" w:lastRow="0" w:firstColumn="1" w:lastColumn="0" w:noHBand="0" w:noVBand="1"/>
      </w:tblPr>
      <w:tblGrid>
        <w:gridCol w:w="1770"/>
        <w:gridCol w:w="7410"/>
      </w:tblGrid>
      <w:tr w:rsidR="00A848FF" w:rsidTr="00FC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A848FF" w:rsidRPr="003D4668" w:rsidRDefault="00A848FF" w:rsidP="00FC6977">
            <w:pPr>
              <w:jc w:val="center"/>
              <w:rPr>
                <w:color w:val="262626"/>
              </w:rPr>
            </w:pPr>
            <w:r w:rsidRPr="003D4668">
              <w:rPr>
                <w:color w:val="262626"/>
              </w:rPr>
              <w:t>Done By</w:t>
            </w:r>
          </w:p>
        </w:tc>
        <w:tc>
          <w:tcPr>
            <w:tcW w:w="7410" w:type="dxa"/>
            <w:hideMark/>
          </w:tcPr>
          <w:p w:rsidR="00A848FF" w:rsidRPr="003D4668" w:rsidRDefault="00A848FF" w:rsidP="00FC6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 w:rsidRPr="003D4668">
              <w:rPr>
                <w:color w:val="262626"/>
              </w:rPr>
              <w:t>Work</w:t>
            </w:r>
          </w:p>
        </w:tc>
      </w:tr>
      <w:tr w:rsidR="00A848FF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A848FF" w:rsidRPr="003D4668" w:rsidRDefault="00A848FF" w:rsidP="00FC6977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Nick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A848FF" w:rsidRDefault="00A848FF" w:rsidP="00FC6977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Transferred information from Trello to the GANTT chart</w:t>
            </w:r>
          </w:p>
          <w:p w:rsidR="00A848FF" w:rsidRDefault="00A848FF" w:rsidP="00FC6977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Switched to using a library to find the QR code</w:t>
            </w:r>
          </w:p>
          <w:p w:rsidR="00A848FF" w:rsidRDefault="00A848FF" w:rsidP="00FC6977">
            <w:pPr>
              <w:numPr>
                <w:ilvl w:val="0"/>
                <w:numId w:val="4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Applied OpenCV to ROS successfully, enabling image captures using the drone</w:t>
            </w:r>
          </w:p>
        </w:tc>
      </w:tr>
      <w:tr w:rsidR="00A848FF" w:rsidTr="00FC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A848FF" w:rsidRPr="003D4668" w:rsidRDefault="00A848FF" w:rsidP="00FC6977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Marielle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A848FF" w:rsidRDefault="00A848FF" w:rsidP="00FC6977">
            <w:pPr>
              <w:numPr>
                <w:ilvl w:val="0"/>
                <w:numId w:val="5"/>
              </w:num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Updated meeting minutes</w:t>
            </w:r>
          </w:p>
        </w:tc>
      </w:tr>
      <w:tr w:rsidR="00A848FF" w:rsidTr="00FC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hideMark/>
          </w:tcPr>
          <w:p w:rsidR="00A848FF" w:rsidRPr="003D4668" w:rsidRDefault="00A848FF" w:rsidP="00FC6977">
            <w:pPr>
              <w:jc w:val="right"/>
              <w:rPr>
                <w:b w:val="0"/>
                <w:i/>
                <w:color w:val="262626"/>
                <w:sz w:val="22"/>
                <w:szCs w:val="22"/>
              </w:rPr>
            </w:pPr>
            <w:r w:rsidRPr="003D4668">
              <w:rPr>
                <w:b w:val="0"/>
                <w:i/>
                <w:color w:val="262626"/>
                <w:sz w:val="22"/>
                <w:szCs w:val="22"/>
              </w:rPr>
              <w:t>Finlay</w:t>
            </w:r>
          </w:p>
        </w:tc>
        <w:tc>
          <w:tcPr>
            <w:tcW w:w="7410" w:type="dxa"/>
            <w:tcBorders>
              <w:top w:val="nil"/>
              <w:left w:val="single" w:sz="4" w:space="0" w:color="A6A6A6"/>
              <w:bottom w:val="nil"/>
              <w:right w:val="nil"/>
            </w:tcBorders>
            <w:hideMark/>
          </w:tcPr>
          <w:p w:rsidR="00A848FF" w:rsidRDefault="00A848FF" w:rsidP="00FC6977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Emailed iRobot and replied with comments regarding Roomba movements</w:t>
            </w:r>
          </w:p>
          <w:p w:rsidR="00A848FF" w:rsidRDefault="00A848FF" w:rsidP="00FC6977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Batteries for the drone uncharged therefore unable to use it</w:t>
            </w:r>
          </w:p>
          <w:p w:rsidR="00A848FF" w:rsidRDefault="00A848FF" w:rsidP="00FC6977">
            <w:pPr>
              <w:numPr>
                <w:ilvl w:val="0"/>
                <w:numId w:val="6"/>
              </w:numPr>
              <w:spacing w:befor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/>
              </w:rPr>
            </w:pPr>
            <w:r>
              <w:rPr>
                <w:color w:val="262626"/>
              </w:rPr>
              <w:t>Can slow down the movement of the drone and therefore movement can easily be linked with the image feed</w:t>
            </w:r>
            <w:bookmarkStart w:id="0" w:name="_GoBack"/>
            <w:bookmarkEnd w:id="0"/>
          </w:p>
        </w:tc>
      </w:tr>
    </w:tbl>
    <w:p w:rsidR="003D4668" w:rsidRDefault="003D4668" w:rsidP="003D4668"/>
    <w:p w:rsidR="00CC4924" w:rsidRPr="00001219" w:rsidRDefault="00CC4924" w:rsidP="0015049D"/>
    <w:sectPr w:rsidR="00CC4924" w:rsidRPr="0000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249"/>
    <w:multiLevelType w:val="multilevel"/>
    <w:tmpl w:val="B90224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66CDD"/>
    <w:multiLevelType w:val="multilevel"/>
    <w:tmpl w:val="784EB7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0C5B"/>
    <w:multiLevelType w:val="multilevel"/>
    <w:tmpl w:val="437A1C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8"/>
    <w:rsid w:val="00001219"/>
    <w:rsid w:val="00136163"/>
    <w:rsid w:val="0015049D"/>
    <w:rsid w:val="00217436"/>
    <w:rsid w:val="00245A2E"/>
    <w:rsid w:val="00293B55"/>
    <w:rsid w:val="002A47A5"/>
    <w:rsid w:val="002D351A"/>
    <w:rsid w:val="0030241A"/>
    <w:rsid w:val="00345928"/>
    <w:rsid w:val="00365E69"/>
    <w:rsid w:val="00377AEC"/>
    <w:rsid w:val="003950BE"/>
    <w:rsid w:val="003D4668"/>
    <w:rsid w:val="00447528"/>
    <w:rsid w:val="004B0745"/>
    <w:rsid w:val="004B59C9"/>
    <w:rsid w:val="00513715"/>
    <w:rsid w:val="0057508C"/>
    <w:rsid w:val="00605565"/>
    <w:rsid w:val="00612BE2"/>
    <w:rsid w:val="00633021"/>
    <w:rsid w:val="0066320F"/>
    <w:rsid w:val="006848B1"/>
    <w:rsid w:val="007857DF"/>
    <w:rsid w:val="00797F4A"/>
    <w:rsid w:val="00831EEF"/>
    <w:rsid w:val="008C3A55"/>
    <w:rsid w:val="009E58C9"/>
    <w:rsid w:val="00A108CB"/>
    <w:rsid w:val="00A37CD8"/>
    <w:rsid w:val="00A51266"/>
    <w:rsid w:val="00A7195C"/>
    <w:rsid w:val="00A75201"/>
    <w:rsid w:val="00A848FF"/>
    <w:rsid w:val="00AE11D2"/>
    <w:rsid w:val="00B71791"/>
    <w:rsid w:val="00BA25E2"/>
    <w:rsid w:val="00C60385"/>
    <w:rsid w:val="00CC4924"/>
    <w:rsid w:val="00CC7DB5"/>
    <w:rsid w:val="00E070DF"/>
    <w:rsid w:val="00EC2B86"/>
    <w:rsid w:val="00EE51B6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9FB"/>
  <w15:chartTrackingRefBased/>
  <w15:docId w15:val="{2F240C43-F343-488D-B425-793010D2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  <w:style w:type="table" w:styleId="GridTable2-Accent2">
    <w:name w:val="Grid Table 2 Accent 2"/>
    <w:basedOn w:val="TableNormal"/>
    <w:uiPriority w:val="47"/>
    <w:rsid w:val="003D4668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Downloads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</Template>
  <TotalTime>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Williams</dc:creator>
  <cp:keywords/>
  <dc:description/>
  <cp:lastModifiedBy>Kristian Williams</cp:lastModifiedBy>
  <cp:revision>1</cp:revision>
  <dcterms:created xsi:type="dcterms:W3CDTF">2018-11-12T17:50:00Z</dcterms:created>
  <dcterms:modified xsi:type="dcterms:W3CDTF">2018-11-12T18:04:00Z</dcterms:modified>
</cp:coreProperties>
</file>